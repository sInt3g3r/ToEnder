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3553" w14:textId="7E8CD191" w:rsidR="00141F81" w:rsidRDefault="001C7727" w:rsidP="00D83885">
      <w:pPr>
        <w:pStyle w:val="zTitel01"/>
      </w:pPr>
      <w:r>
        <w:t>ToEnder</w:t>
      </w:r>
    </w:p>
    <w:p w14:paraId="47C79EC6" w14:textId="56C779E3" w:rsidR="005A20BE" w:rsidRDefault="001C7727" w:rsidP="005A20BE">
      <w:pPr>
        <w:pStyle w:val="zTitel02"/>
      </w:pPr>
      <w:r>
        <w:t>Todo / Kalender Web</w:t>
      </w:r>
    </w:p>
    <w:p w14:paraId="5022E1CD" w14:textId="0244531D" w:rsidR="005A20BE" w:rsidRDefault="001C7727" w:rsidP="005A20BE">
      <w:pPr>
        <w:pStyle w:val="zTitel03"/>
      </w:pPr>
      <w:r>
        <w:t>Schneeberger Patrick</w:t>
      </w:r>
    </w:p>
    <w:p w14:paraId="653D6770" w14:textId="77777777" w:rsidR="005A20BE" w:rsidRDefault="005A20BE" w:rsidP="005A20BE">
      <w:pPr>
        <w:pStyle w:val="zTitel02"/>
        <w:rPr>
          <w:sz w:val="24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4324850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B61816" w14:textId="77777777" w:rsidR="005A20BE" w:rsidRDefault="005A20BE" w:rsidP="00A82843">
          <w:pPr>
            <w:pStyle w:val="Inhaltsverzeichnisberschrift"/>
          </w:pPr>
          <w:r>
            <w:t>Inhalt</w:t>
          </w:r>
          <w:r w:rsidR="00646FB1">
            <w:t>sverzeichnis</w:t>
          </w:r>
        </w:p>
        <w:p w14:paraId="134FB420" w14:textId="1A12EFE3" w:rsidR="00345872" w:rsidRDefault="003F6E54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r>
            <w:fldChar w:fldCharType="begin"/>
          </w:r>
          <w:r>
            <w:instrText xml:space="preserve"> TOC \h \z \t "U1;1;U2;2;U3;3;U4;4;U5;5;U6;6;U7;7" </w:instrText>
          </w:r>
          <w:r>
            <w:fldChar w:fldCharType="separate"/>
          </w:r>
          <w:hyperlink w:anchor="_Toc56668819" w:history="1">
            <w:r w:rsidR="00345872" w:rsidRPr="00F80D6F">
              <w:rPr>
                <w:rStyle w:val="Hyperlink"/>
                <w:noProof/>
              </w:rPr>
              <w:t>1.0 Projektbeschreibung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_Toc56668819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3BDF501" w14:textId="76C3BDE8" w:rsidR="00345872" w:rsidRDefault="00ED625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0" w:history="1">
            <w:r w:rsidR="00345872" w:rsidRPr="00F80D6F">
              <w:rPr>
                <w:rStyle w:val="Hyperlink"/>
                <w:noProof/>
              </w:rPr>
              <w:t>1.1 Vorwort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_Toc56668820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596D2F35" w14:textId="72B9FD8F" w:rsidR="00345872" w:rsidRDefault="00ED625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1" w:history="1">
            <w:r w:rsidR="00345872" w:rsidRPr="00F80D6F">
              <w:rPr>
                <w:rStyle w:val="Hyperlink"/>
                <w:noProof/>
              </w:rPr>
              <w:t>1.2 Mein Projekt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_Toc56668821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4CB8EA3B" w14:textId="40153601" w:rsidR="00345872" w:rsidRDefault="00ED625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2" w:history="1">
            <w:r w:rsidR="00345872" w:rsidRPr="00F80D6F">
              <w:rPr>
                <w:rStyle w:val="Hyperlink"/>
                <w:noProof/>
              </w:rPr>
              <w:t>2.0 Teschnische Notizen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_Toc56668822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CFEBB70" w14:textId="621ABC25" w:rsidR="00345872" w:rsidRDefault="00ED625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3" w:history="1">
            <w:r w:rsidR="00345872" w:rsidRPr="00F80D6F">
              <w:rPr>
                <w:rStyle w:val="Hyperlink"/>
                <w:noProof/>
              </w:rPr>
              <w:t>2.1 Speicherung der Todos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_Toc56668823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369A802" w14:textId="66582F19" w:rsidR="00345872" w:rsidRDefault="00ED625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4" w:history="1">
            <w:r w:rsidR="00345872" w:rsidRPr="00F80D6F">
              <w:rPr>
                <w:rStyle w:val="Hyperlink"/>
                <w:noProof/>
              </w:rPr>
              <w:t>3.0 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_Toc56668824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075F12FF" w14:textId="1A93AB54" w:rsidR="00345872" w:rsidRDefault="00ED625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5" w:history="1">
            <w:r w:rsidR="00345872" w:rsidRPr="00F80D6F">
              <w:rPr>
                <w:rStyle w:val="Hyperlink"/>
                <w:noProof/>
              </w:rPr>
              <w:t>3.1 Zeitplanung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_Toc56668825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656871F0" w14:textId="765E279D" w:rsidR="00345872" w:rsidRDefault="00ED6255">
          <w:pPr>
            <w:pStyle w:val="Verzeichnis2"/>
            <w:rPr>
              <w:rFonts w:eastAsiaTheme="minorEastAsia"/>
              <w:noProof/>
              <w:sz w:val="22"/>
              <w:lang w:val="de-CH" w:eastAsia="de-CH"/>
            </w:rPr>
          </w:pPr>
          <w:hyperlink w:anchor="_Toc56668826" w:history="1">
            <w:r w:rsidR="00345872" w:rsidRPr="00F80D6F">
              <w:rPr>
                <w:rStyle w:val="Hyperlink"/>
                <w:noProof/>
              </w:rPr>
              <w:t>3.2 User Stories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_Toc56668826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3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2E7F1F4" w14:textId="40CA38AC" w:rsidR="00345872" w:rsidRDefault="00ED6255">
          <w:pPr>
            <w:pStyle w:val="Verzeichnis1"/>
            <w:tabs>
              <w:tab w:val="right" w:leader="dot" w:pos="9062"/>
            </w:tabs>
            <w:rPr>
              <w:rFonts w:eastAsiaTheme="minorEastAsia"/>
              <w:b w:val="0"/>
              <w:noProof/>
              <w:sz w:val="22"/>
              <w:lang w:val="de-CH" w:eastAsia="de-CH"/>
            </w:rPr>
          </w:pPr>
          <w:hyperlink w:anchor="_Toc56668827" w:history="1">
            <w:r w:rsidR="00345872" w:rsidRPr="00F80D6F">
              <w:rPr>
                <w:rStyle w:val="Hyperlink"/>
                <w:noProof/>
              </w:rPr>
              <w:t>4.0 Mockup</w:t>
            </w:r>
            <w:r w:rsidR="00345872">
              <w:rPr>
                <w:noProof/>
                <w:webHidden/>
              </w:rPr>
              <w:tab/>
            </w:r>
            <w:r w:rsidR="00345872">
              <w:rPr>
                <w:noProof/>
                <w:webHidden/>
              </w:rPr>
              <w:fldChar w:fldCharType="begin"/>
            </w:r>
            <w:r w:rsidR="00345872">
              <w:rPr>
                <w:noProof/>
                <w:webHidden/>
              </w:rPr>
              <w:instrText xml:space="preserve"> PAGEREF _Toc56668827 \h </w:instrText>
            </w:r>
            <w:r w:rsidR="00345872">
              <w:rPr>
                <w:noProof/>
                <w:webHidden/>
              </w:rPr>
            </w:r>
            <w:r w:rsidR="00345872">
              <w:rPr>
                <w:noProof/>
                <w:webHidden/>
              </w:rPr>
              <w:fldChar w:fldCharType="separate"/>
            </w:r>
            <w:r w:rsidR="00345872">
              <w:rPr>
                <w:noProof/>
                <w:webHidden/>
              </w:rPr>
              <w:t>4</w:t>
            </w:r>
            <w:r w:rsidR="00345872">
              <w:rPr>
                <w:noProof/>
                <w:webHidden/>
              </w:rPr>
              <w:fldChar w:fldCharType="end"/>
            </w:r>
          </w:hyperlink>
        </w:p>
        <w:p w14:paraId="7B432986" w14:textId="473A21D0" w:rsidR="005A20BE" w:rsidRDefault="003F6E54">
          <w:r>
            <w:fldChar w:fldCharType="end"/>
          </w:r>
        </w:p>
      </w:sdtContent>
    </w:sdt>
    <w:p w14:paraId="5A9D03B2" w14:textId="77777777" w:rsidR="005A20BE" w:rsidRDefault="005A20BE">
      <w:pPr>
        <w:rPr>
          <w:rFonts w:ascii="Arial" w:hAnsi="Arial"/>
          <w:sz w:val="20"/>
        </w:rPr>
      </w:pPr>
      <w:r>
        <w:br w:type="page"/>
      </w:r>
    </w:p>
    <w:p w14:paraId="54A3B3FB" w14:textId="17604B4F" w:rsidR="00EF66F3" w:rsidRDefault="00825F28" w:rsidP="008A5100">
      <w:pPr>
        <w:pStyle w:val="U1"/>
      </w:pPr>
      <w:bookmarkStart w:id="0" w:name="_Toc56668819"/>
      <w:r>
        <w:lastRenderedPageBreak/>
        <w:t>Projektbeschreibung</w:t>
      </w:r>
      <w:bookmarkEnd w:id="0"/>
    </w:p>
    <w:p w14:paraId="6435D456" w14:textId="5FFA4830" w:rsidR="00825F28" w:rsidRDefault="00825F28" w:rsidP="00825F28">
      <w:pPr>
        <w:pStyle w:val="U2"/>
      </w:pPr>
      <w:bookmarkStart w:id="1" w:name="_Toc56668820"/>
      <w:r>
        <w:t>Vorwort</w:t>
      </w:r>
      <w:bookmarkEnd w:id="1"/>
    </w:p>
    <w:p w14:paraId="1FB04C4E" w14:textId="20C8B234" w:rsidR="00825F28" w:rsidRDefault="004E13BB" w:rsidP="00825F28">
      <w:pPr>
        <w:pStyle w:val="Text"/>
      </w:pPr>
      <w:r>
        <w:t>Im Modul-150 haben wir den Auftrag bekommen eine Projekt umzusetzen das wie eine praktische Arbeit im Betrieb gewertet wird. Dies Arbeit dient zur Vorbereitung auf unsere praktische Arbeit im Betrieb.</w:t>
      </w:r>
    </w:p>
    <w:p w14:paraId="420B9451" w14:textId="4E69412B" w:rsidR="004E13BB" w:rsidRDefault="004E13BB" w:rsidP="00825F28">
      <w:pPr>
        <w:pStyle w:val="Text"/>
      </w:pPr>
    </w:p>
    <w:p w14:paraId="36F5E504" w14:textId="38E3FD21" w:rsidR="004E13BB" w:rsidRDefault="004E13BB" w:rsidP="004E13BB">
      <w:pPr>
        <w:pStyle w:val="U2"/>
      </w:pPr>
      <w:bookmarkStart w:id="2" w:name="_Toc56668821"/>
      <w:r>
        <w:t>Mein Projekt</w:t>
      </w:r>
      <w:bookmarkEnd w:id="2"/>
    </w:p>
    <w:p w14:paraId="514850FD" w14:textId="0D32C64B" w:rsidR="00F12617" w:rsidRDefault="004E13BB" w:rsidP="00F12617">
      <w:pPr>
        <w:pStyle w:val="Text"/>
      </w:pPr>
      <w:r>
        <w:t>Ich habe mich entschieden eine Webbasierte ToDo Applikation zu erstellen. Die ToDo's sollen einem Datum zugewiesen werden können. Dazu sollen die nachher übersichtlich angezeigt werden.</w:t>
      </w:r>
    </w:p>
    <w:p w14:paraId="6FEDE05E" w14:textId="13C56E09" w:rsidR="00EB6EDB" w:rsidRDefault="00EB6EDB" w:rsidP="00F12617">
      <w:pPr>
        <w:pStyle w:val="Text"/>
      </w:pPr>
    </w:p>
    <w:p w14:paraId="77B04DB7" w14:textId="4E0C0D61" w:rsidR="00EB6EDB" w:rsidRDefault="00EB6EDB" w:rsidP="00EB6EDB">
      <w:pPr>
        <w:pStyle w:val="Text"/>
      </w:pPr>
      <w:r>
        <w:t xml:space="preserve">Github: </w:t>
      </w:r>
      <w:hyperlink r:id="rId8" w:history="1">
        <w:r w:rsidRPr="00C34269">
          <w:rPr>
            <w:rStyle w:val="Hyperlink"/>
          </w:rPr>
          <w:t>https://github.com/sInt3g3r/ToEnder</w:t>
        </w:r>
      </w:hyperlink>
    </w:p>
    <w:p w14:paraId="2405084D" w14:textId="77777777" w:rsidR="00EB6EDB" w:rsidRPr="004E13BB" w:rsidRDefault="00EB6EDB" w:rsidP="00EB6EDB">
      <w:pPr>
        <w:pStyle w:val="Text"/>
      </w:pPr>
    </w:p>
    <w:p w14:paraId="7D2DD2B3" w14:textId="77777777" w:rsidR="004E13BB" w:rsidRDefault="004E13BB" w:rsidP="00825F28">
      <w:pPr>
        <w:pStyle w:val="Text"/>
      </w:pPr>
    </w:p>
    <w:p w14:paraId="51DF621A" w14:textId="202769E6" w:rsidR="00825F28" w:rsidRDefault="00825F28" w:rsidP="00825F28">
      <w:pPr>
        <w:pStyle w:val="U1"/>
      </w:pPr>
      <w:bookmarkStart w:id="3" w:name="_Toc56668822"/>
      <w:r>
        <w:t>Teschnische Notizen</w:t>
      </w:r>
      <w:bookmarkEnd w:id="3"/>
    </w:p>
    <w:p w14:paraId="23165CB2" w14:textId="01F90550" w:rsidR="006B26A1" w:rsidRDefault="006B26A1" w:rsidP="006B26A1">
      <w:pPr>
        <w:pStyle w:val="U2"/>
      </w:pPr>
      <w:bookmarkStart w:id="4" w:name="_Toc56668823"/>
      <w:r>
        <w:t>Speicherung der Todos</w:t>
      </w:r>
      <w:bookmarkEnd w:id="4"/>
    </w:p>
    <w:p w14:paraId="494D81EA" w14:textId="16A25708" w:rsidR="006B26A1" w:rsidRDefault="006B26A1" w:rsidP="006B26A1">
      <w:pPr>
        <w:pStyle w:val="Text"/>
        <w:numPr>
          <w:ilvl w:val="0"/>
          <w:numId w:val="27"/>
        </w:numPr>
      </w:pPr>
      <w:r>
        <w:t>Als JSON</w:t>
      </w:r>
    </w:p>
    <w:p w14:paraId="7A518F63" w14:textId="38F15A1F" w:rsidR="006B26A1" w:rsidRDefault="006B26A1" w:rsidP="000A6A45">
      <w:pPr>
        <w:pStyle w:val="Text"/>
        <w:numPr>
          <w:ilvl w:val="0"/>
          <w:numId w:val="27"/>
        </w:numPr>
      </w:pPr>
      <w:r>
        <w:t>Status wird im JSON gespeichert.</w:t>
      </w:r>
    </w:p>
    <w:p w14:paraId="1E1B3586" w14:textId="5835EFC0" w:rsidR="00527ED4" w:rsidRDefault="00527ED4" w:rsidP="000A6A45">
      <w:pPr>
        <w:pStyle w:val="Text"/>
        <w:numPr>
          <w:ilvl w:val="0"/>
          <w:numId w:val="27"/>
        </w:numPr>
      </w:pPr>
      <w:r>
        <w:t>Deno verwenden</w:t>
      </w:r>
    </w:p>
    <w:p w14:paraId="19C85D73" w14:textId="33089CEF" w:rsidR="00893903" w:rsidRDefault="00893903" w:rsidP="00893903">
      <w:pPr>
        <w:pStyle w:val="Text"/>
        <w:ind w:left="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893903" w14:paraId="1B6FB183" w14:textId="77777777" w:rsidTr="00893903">
        <w:tc>
          <w:tcPr>
            <w:tcW w:w="3256" w:type="dxa"/>
          </w:tcPr>
          <w:p w14:paraId="26E239BB" w14:textId="20A3F042" w:rsidR="00893903" w:rsidRDefault="00893903" w:rsidP="00893903">
            <w:pPr>
              <w:pStyle w:val="Text"/>
              <w:ind w:left="0"/>
            </w:pPr>
            <w:r>
              <w:t>Was</w:t>
            </w:r>
          </w:p>
        </w:tc>
        <w:tc>
          <w:tcPr>
            <w:tcW w:w="5806" w:type="dxa"/>
          </w:tcPr>
          <w:p w14:paraId="4FCD8B8E" w14:textId="4976C0E6" w:rsidR="00893903" w:rsidRDefault="00893903" w:rsidP="00893903">
            <w:pPr>
              <w:pStyle w:val="Text"/>
              <w:ind w:left="0"/>
            </w:pPr>
            <w:r>
              <w:t>Beschreibung</w:t>
            </w:r>
          </w:p>
        </w:tc>
      </w:tr>
      <w:tr w:rsidR="00893903" w14:paraId="5A7EF3F5" w14:textId="77777777" w:rsidTr="00893903">
        <w:tc>
          <w:tcPr>
            <w:tcW w:w="3256" w:type="dxa"/>
          </w:tcPr>
          <w:p w14:paraId="26F9A9C9" w14:textId="00DD9731" w:rsidR="00893903" w:rsidRDefault="00893903" w:rsidP="00893903">
            <w:pPr>
              <w:pStyle w:val="Text"/>
              <w:ind w:left="0"/>
            </w:pPr>
            <w:r>
              <w:t>Continious Integration</w:t>
            </w:r>
          </w:p>
        </w:tc>
        <w:tc>
          <w:tcPr>
            <w:tcW w:w="5806" w:type="dxa"/>
          </w:tcPr>
          <w:p w14:paraId="52F34A87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5F2E661B" w14:textId="77777777" w:rsidTr="00893903">
        <w:tc>
          <w:tcPr>
            <w:tcW w:w="3256" w:type="dxa"/>
          </w:tcPr>
          <w:p w14:paraId="5361F2D1" w14:textId="4B3F061F" w:rsidR="00893903" w:rsidRDefault="00893903" w:rsidP="00893903">
            <w:pPr>
              <w:pStyle w:val="Text"/>
              <w:ind w:left="0"/>
            </w:pPr>
            <w:r>
              <w:t>Continious Deployment</w:t>
            </w:r>
          </w:p>
        </w:tc>
        <w:tc>
          <w:tcPr>
            <w:tcW w:w="5806" w:type="dxa"/>
          </w:tcPr>
          <w:p w14:paraId="6FAD1C95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3457E82F" w14:textId="77777777" w:rsidTr="00893903">
        <w:tc>
          <w:tcPr>
            <w:tcW w:w="3256" w:type="dxa"/>
          </w:tcPr>
          <w:p w14:paraId="120FFBE5" w14:textId="5EFCC676" w:rsidR="00893903" w:rsidRDefault="00893903" w:rsidP="00893903">
            <w:pPr>
              <w:pStyle w:val="Text"/>
              <w:ind w:left="0"/>
            </w:pPr>
            <w:r>
              <w:t>Node.js</w:t>
            </w:r>
          </w:p>
        </w:tc>
        <w:tc>
          <w:tcPr>
            <w:tcW w:w="5806" w:type="dxa"/>
          </w:tcPr>
          <w:p w14:paraId="0A3F2AC1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9D32D65" w14:textId="77777777" w:rsidTr="00893903">
        <w:tc>
          <w:tcPr>
            <w:tcW w:w="3256" w:type="dxa"/>
          </w:tcPr>
          <w:p w14:paraId="2B732426" w14:textId="3B48AE8C" w:rsidR="00893903" w:rsidRDefault="00893903" w:rsidP="00893903">
            <w:pPr>
              <w:pStyle w:val="Text"/>
              <w:ind w:left="0"/>
            </w:pPr>
            <w:r>
              <w:t>Jest</w:t>
            </w:r>
          </w:p>
        </w:tc>
        <w:tc>
          <w:tcPr>
            <w:tcW w:w="5806" w:type="dxa"/>
          </w:tcPr>
          <w:p w14:paraId="7B3E8DCF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0647CD96" w14:textId="77777777" w:rsidTr="00893903">
        <w:tc>
          <w:tcPr>
            <w:tcW w:w="3256" w:type="dxa"/>
          </w:tcPr>
          <w:p w14:paraId="25814473" w14:textId="34EB1B75" w:rsidR="00893903" w:rsidRDefault="00893903" w:rsidP="00893903">
            <w:pPr>
              <w:pStyle w:val="Text"/>
              <w:ind w:left="0"/>
            </w:pPr>
            <w:r>
              <w:t>Heroku</w:t>
            </w:r>
          </w:p>
        </w:tc>
        <w:tc>
          <w:tcPr>
            <w:tcW w:w="5806" w:type="dxa"/>
          </w:tcPr>
          <w:p w14:paraId="6B2BB190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2E8AD722" w14:textId="77777777" w:rsidTr="00893903">
        <w:tc>
          <w:tcPr>
            <w:tcW w:w="3256" w:type="dxa"/>
          </w:tcPr>
          <w:p w14:paraId="0BA6B91B" w14:textId="4BBEA00F" w:rsidR="00893903" w:rsidRDefault="00893903" w:rsidP="00893903">
            <w:pPr>
              <w:pStyle w:val="Text"/>
              <w:ind w:left="0"/>
            </w:pPr>
            <w:r>
              <w:t>npm</w:t>
            </w:r>
          </w:p>
        </w:tc>
        <w:tc>
          <w:tcPr>
            <w:tcW w:w="5806" w:type="dxa"/>
          </w:tcPr>
          <w:p w14:paraId="1617EA79" w14:textId="77777777" w:rsidR="00893903" w:rsidRDefault="00893903" w:rsidP="00893903">
            <w:pPr>
              <w:pStyle w:val="Text"/>
              <w:ind w:left="0"/>
            </w:pPr>
          </w:p>
        </w:tc>
      </w:tr>
      <w:tr w:rsidR="00893903" w14:paraId="6E7DE7F4" w14:textId="77777777" w:rsidTr="00893903">
        <w:tc>
          <w:tcPr>
            <w:tcW w:w="3256" w:type="dxa"/>
          </w:tcPr>
          <w:p w14:paraId="1F6C0F84" w14:textId="74509883" w:rsidR="00893903" w:rsidRDefault="00571FAD" w:rsidP="00893903">
            <w:pPr>
              <w:pStyle w:val="Text"/>
              <w:ind w:left="0"/>
            </w:pPr>
            <w:r>
              <w:t>Docker</w:t>
            </w:r>
          </w:p>
        </w:tc>
        <w:tc>
          <w:tcPr>
            <w:tcW w:w="5806" w:type="dxa"/>
          </w:tcPr>
          <w:p w14:paraId="0F9BFE78" w14:textId="77777777" w:rsidR="00893903" w:rsidRDefault="00893903" w:rsidP="00893903">
            <w:pPr>
              <w:pStyle w:val="Text"/>
              <w:ind w:left="0"/>
            </w:pPr>
          </w:p>
        </w:tc>
      </w:tr>
    </w:tbl>
    <w:p w14:paraId="6C795816" w14:textId="77777777" w:rsidR="00893903" w:rsidRDefault="00893903" w:rsidP="00893903">
      <w:pPr>
        <w:pStyle w:val="Text"/>
        <w:ind w:left="0"/>
      </w:pPr>
    </w:p>
    <w:p w14:paraId="1F9C4A17" w14:textId="49D32654" w:rsidR="00F73DDE" w:rsidRDefault="00F73DDE" w:rsidP="00F73DDE">
      <w:pPr>
        <w:pStyle w:val="Text"/>
      </w:pPr>
    </w:p>
    <w:p w14:paraId="4472336A" w14:textId="77777777" w:rsidR="00F73DDE" w:rsidRDefault="00F73DDE" w:rsidP="00F73DDE">
      <w:pPr>
        <w:pStyle w:val="Text"/>
      </w:pPr>
    </w:p>
    <w:p w14:paraId="13CF463E" w14:textId="775513BB" w:rsidR="000A6A45" w:rsidRDefault="006F0112" w:rsidP="000A6A45">
      <w:pPr>
        <w:pStyle w:val="U1"/>
      </w:pPr>
      <w:bookmarkStart w:id="5" w:name="_Toc56668824"/>
      <w:r>
        <w:t>Planung</w:t>
      </w:r>
      <w:bookmarkEnd w:id="5"/>
    </w:p>
    <w:p w14:paraId="15E2D6A9" w14:textId="45A64428" w:rsidR="00786CE9" w:rsidRPr="00786CE9" w:rsidRDefault="00786CE9" w:rsidP="00786CE9">
      <w:pPr>
        <w:pStyle w:val="U2"/>
      </w:pPr>
      <w:bookmarkStart w:id="6" w:name="_Toc56668825"/>
      <w:r>
        <w:t>Zeitplanung</w:t>
      </w:r>
      <w:bookmarkEnd w:id="6"/>
    </w:p>
    <w:p w14:paraId="7F237041" w14:textId="77777777" w:rsidR="00C7423F" w:rsidRPr="00C7423F" w:rsidRDefault="00C7423F" w:rsidP="00C55375">
      <w:pPr>
        <w:pStyle w:val="Text"/>
      </w:pPr>
    </w:p>
    <w:tbl>
      <w:tblPr>
        <w:tblStyle w:val="Tabellenraster"/>
        <w:tblW w:w="0" w:type="auto"/>
        <w:tblInd w:w="113" w:type="dxa"/>
        <w:tblLook w:val="04A0" w:firstRow="1" w:lastRow="0" w:firstColumn="1" w:lastColumn="0" w:noHBand="0" w:noVBand="1"/>
      </w:tblPr>
      <w:tblGrid>
        <w:gridCol w:w="1442"/>
        <w:gridCol w:w="2976"/>
        <w:gridCol w:w="1276"/>
        <w:gridCol w:w="1134"/>
        <w:gridCol w:w="2121"/>
      </w:tblGrid>
      <w:tr w:rsidR="000A6A45" w14:paraId="531C995D" w14:textId="77777777" w:rsidTr="000A6A45">
        <w:tc>
          <w:tcPr>
            <w:tcW w:w="1442" w:type="dxa"/>
          </w:tcPr>
          <w:p w14:paraId="6F3DDF08" w14:textId="1F76BCA7" w:rsidR="000A6A45" w:rsidRDefault="000A6A45" w:rsidP="000A6A45">
            <w:pPr>
              <w:pStyle w:val="Text"/>
              <w:ind w:left="0"/>
            </w:pPr>
            <w:r>
              <w:t>Datum</w:t>
            </w:r>
          </w:p>
        </w:tc>
        <w:tc>
          <w:tcPr>
            <w:tcW w:w="2976" w:type="dxa"/>
          </w:tcPr>
          <w:p w14:paraId="33A22B78" w14:textId="5516FA84" w:rsidR="000A6A45" w:rsidRDefault="000A6A45" w:rsidP="000A6A45">
            <w:pPr>
              <w:pStyle w:val="Text"/>
              <w:ind w:left="0"/>
            </w:pPr>
            <w:r>
              <w:t>Arbeit</w:t>
            </w:r>
          </w:p>
        </w:tc>
        <w:tc>
          <w:tcPr>
            <w:tcW w:w="1276" w:type="dxa"/>
          </w:tcPr>
          <w:p w14:paraId="6F6A7448" w14:textId="2A0029CB" w:rsidR="000A6A45" w:rsidRDefault="000A6A45" w:rsidP="000A6A45">
            <w:pPr>
              <w:pStyle w:val="Text"/>
              <w:ind w:left="0"/>
            </w:pPr>
            <w:r>
              <w:t>Geschätzt</w:t>
            </w:r>
          </w:p>
        </w:tc>
        <w:tc>
          <w:tcPr>
            <w:tcW w:w="1134" w:type="dxa"/>
          </w:tcPr>
          <w:p w14:paraId="61FBD841" w14:textId="7ADF32BA" w:rsidR="000A6A45" w:rsidRDefault="000A6A45" w:rsidP="000A6A45">
            <w:pPr>
              <w:pStyle w:val="Text"/>
              <w:ind w:left="0"/>
            </w:pPr>
            <w:r>
              <w:t>Ist</w:t>
            </w:r>
          </w:p>
        </w:tc>
        <w:tc>
          <w:tcPr>
            <w:tcW w:w="2121" w:type="dxa"/>
          </w:tcPr>
          <w:p w14:paraId="15A4173F" w14:textId="2FE6F35C" w:rsidR="000A6A45" w:rsidRDefault="000A6A45" w:rsidP="000A6A45">
            <w:pPr>
              <w:pStyle w:val="Text"/>
              <w:ind w:left="0"/>
            </w:pPr>
            <w:r>
              <w:t>Bemerkung</w:t>
            </w:r>
          </w:p>
        </w:tc>
      </w:tr>
      <w:tr w:rsidR="000A6A45" w14:paraId="7BCEE7D0" w14:textId="77777777" w:rsidTr="000A6A45">
        <w:tc>
          <w:tcPr>
            <w:tcW w:w="1442" w:type="dxa"/>
          </w:tcPr>
          <w:p w14:paraId="0B345796" w14:textId="012F9CEC" w:rsidR="000A6A45" w:rsidRDefault="000A6A45" w:rsidP="000A6A45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2976" w:type="dxa"/>
          </w:tcPr>
          <w:p w14:paraId="10406A5C" w14:textId="3415566F" w:rsidR="000A6A45" w:rsidRDefault="00527ED4" w:rsidP="000A6A45">
            <w:pPr>
              <w:pStyle w:val="Text"/>
              <w:ind w:left="0"/>
            </w:pPr>
            <w:r>
              <w:t>Dokumentation vorbereiten</w:t>
            </w:r>
            <w:r w:rsidR="00D76F04">
              <w:t>,</w:t>
            </w:r>
          </w:p>
          <w:p w14:paraId="7210BDF3" w14:textId="044D4344" w:rsidR="00527ED4" w:rsidRDefault="00527ED4" w:rsidP="000A6A45">
            <w:pPr>
              <w:pStyle w:val="Text"/>
              <w:ind w:left="0"/>
            </w:pPr>
            <w:r>
              <w:t>Planung, Beginn mit dem Projekt</w:t>
            </w:r>
            <w:r w:rsidR="00B6106A">
              <w:t>, Mokup erstellen</w:t>
            </w:r>
            <w:r w:rsidR="00DB74CB">
              <w:t>, User-Stories erstellen</w:t>
            </w:r>
          </w:p>
        </w:tc>
        <w:tc>
          <w:tcPr>
            <w:tcW w:w="1276" w:type="dxa"/>
          </w:tcPr>
          <w:p w14:paraId="075416C8" w14:textId="0E6D9758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FFAA1B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0D1BBA83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569EA73" w14:textId="77777777" w:rsidTr="000A6A45">
        <w:tc>
          <w:tcPr>
            <w:tcW w:w="1442" w:type="dxa"/>
          </w:tcPr>
          <w:p w14:paraId="4BA0078E" w14:textId="752F1DE0" w:rsidR="000A6A45" w:rsidRDefault="00527ED4" w:rsidP="000A6A45">
            <w:pPr>
              <w:pStyle w:val="Text"/>
              <w:ind w:left="0"/>
            </w:pPr>
            <w:r>
              <w:t>26.11.2020</w:t>
            </w:r>
          </w:p>
        </w:tc>
        <w:tc>
          <w:tcPr>
            <w:tcW w:w="2976" w:type="dxa"/>
          </w:tcPr>
          <w:p w14:paraId="554EA921" w14:textId="135115B5" w:rsidR="000A6A45" w:rsidRDefault="00527ED4" w:rsidP="000A6A45">
            <w:pPr>
              <w:pStyle w:val="Text"/>
              <w:ind w:left="0"/>
            </w:pPr>
            <w:r>
              <w:t>ToDo erfassen fertig</w:t>
            </w:r>
          </w:p>
        </w:tc>
        <w:tc>
          <w:tcPr>
            <w:tcW w:w="1276" w:type="dxa"/>
          </w:tcPr>
          <w:p w14:paraId="45BB28F6" w14:textId="52EEC672" w:rsidR="000A6A45" w:rsidRDefault="00527ED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381F344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024F8C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16782E6D" w14:textId="77777777" w:rsidTr="000A6A45">
        <w:tc>
          <w:tcPr>
            <w:tcW w:w="1442" w:type="dxa"/>
          </w:tcPr>
          <w:p w14:paraId="0B542209" w14:textId="5AC1D60B" w:rsidR="000A6A45" w:rsidRDefault="00B47DE4" w:rsidP="000A6A45">
            <w:pPr>
              <w:pStyle w:val="Text"/>
              <w:ind w:left="0"/>
            </w:pPr>
            <w:r>
              <w:t>03.12.2020</w:t>
            </w:r>
          </w:p>
        </w:tc>
        <w:tc>
          <w:tcPr>
            <w:tcW w:w="2976" w:type="dxa"/>
          </w:tcPr>
          <w:p w14:paraId="35AA6818" w14:textId="181D3E2A" w:rsidR="000A6A45" w:rsidRDefault="00527ED4" w:rsidP="000A6A45">
            <w:pPr>
              <w:pStyle w:val="Text"/>
              <w:ind w:left="0"/>
            </w:pPr>
            <w:r>
              <w:t>ToDo bearbeiten, löschen</w:t>
            </w:r>
            <w:r w:rsidR="00D76F04">
              <w:t>, Status</w:t>
            </w:r>
            <w:r>
              <w:t xml:space="preserve"> fertig</w:t>
            </w:r>
          </w:p>
        </w:tc>
        <w:tc>
          <w:tcPr>
            <w:tcW w:w="1276" w:type="dxa"/>
          </w:tcPr>
          <w:p w14:paraId="65683CBB" w14:textId="5CE3E4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6AEEADDE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619118FB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613C7E98" w14:textId="77777777" w:rsidTr="000A6A45">
        <w:tc>
          <w:tcPr>
            <w:tcW w:w="1442" w:type="dxa"/>
          </w:tcPr>
          <w:p w14:paraId="1B99CBE4" w14:textId="2E0A0A1F" w:rsidR="000A6A45" w:rsidRDefault="00B47DE4" w:rsidP="000A6A45">
            <w:pPr>
              <w:pStyle w:val="Text"/>
              <w:ind w:left="0"/>
            </w:pPr>
            <w:r>
              <w:t>10.12.2020</w:t>
            </w:r>
          </w:p>
        </w:tc>
        <w:tc>
          <w:tcPr>
            <w:tcW w:w="2976" w:type="dxa"/>
          </w:tcPr>
          <w:p w14:paraId="762F9775" w14:textId="3779B930" w:rsidR="00B47DE4" w:rsidRDefault="00D76F04" w:rsidP="000A6A45">
            <w:pPr>
              <w:pStyle w:val="Text"/>
              <w:ind w:left="0"/>
            </w:pPr>
            <w:r>
              <w:t xml:space="preserve">ToDo's </w:t>
            </w:r>
            <w:r w:rsidR="00B47DE4">
              <w:t>einem Datum zuweisen und anzeigen</w:t>
            </w:r>
          </w:p>
        </w:tc>
        <w:tc>
          <w:tcPr>
            <w:tcW w:w="1276" w:type="dxa"/>
          </w:tcPr>
          <w:p w14:paraId="1AD25519" w14:textId="15058E14" w:rsidR="000A6A45" w:rsidRDefault="00B47DE4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121761A6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2609CE4F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3F26BB5A" w14:textId="77777777" w:rsidTr="000A6A45">
        <w:tc>
          <w:tcPr>
            <w:tcW w:w="1442" w:type="dxa"/>
          </w:tcPr>
          <w:p w14:paraId="68D17B83" w14:textId="6F6D2A9A" w:rsidR="000A6A45" w:rsidRDefault="00703861" w:rsidP="000A6A45">
            <w:pPr>
              <w:pStyle w:val="Text"/>
              <w:ind w:left="0"/>
            </w:pPr>
            <w:r>
              <w:t>17.12.2020</w:t>
            </w:r>
          </w:p>
        </w:tc>
        <w:tc>
          <w:tcPr>
            <w:tcW w:w="2976" w:type="dxa"/>
          </w:tcPr>
          <w:p w14:paraId="477C38D1" w14:textId="2640972F" w:rsidR="000A6A45" w:rsidRDefault="00703861" w:rsidP="000A6A45">
            <w:pPr>
              <w:pStyle w:val="Text"/>
              <w:ind w:left="0"/>
            </w:pPr>
            <w:r>
              <w:t>Projekt beenden. Beginn mit dem Manuellen Test</w:t>
            </w:r>
          </w:p>
        </w:tc>
        <w:tc>
          <w:tcPr>
            <w:tcW w:w="1276" w:type="dxa"/>
          </w:tcPr>
          <w:p w14:paraId="039C76CE" w14:textId="7E2B886D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24867E40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6A626AE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44A9DD48" w14:textId="77777777" w:rsidTr="000A6A45">
        <w:tc>
          <w:tcPr>
            <w:tcW w:w="1442" w:type="dxa"/>
          </w:tcPr>
          <w:p w14:paraId="4BEE32E0" w14:textId="68F0A2A1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0C22AAA6" w14:textId="47AF5E63" w:rsidR="000A6A45" w:rsidRDefault="00703861" w:rsidP="000A6A45">
            <w:pPr>
              <w:pStyle w:val="Text"/>
              <w:ind w:left="0"/>
            </w:pPr>
            <w:r>
              <w:t>Testen des Projekts. Bugfixing</w:t>
            </w:r>
          </w:p>
        </w:tc>
        <w:tc>
          <w:tcPr>
            <w:tcW w:w="1276" w:type="dxa"/>
          </w:tcPr>
          <w:p w14:paraId="28F94BAB" w14:textId="7CE73DB2" w:rsidR="000A6A45" w:rsidRDefault="00EE4679" w:rsidP="000A6A45">
            <w:pPr>
              <w:pStyle w:val="Text"/>
              <w:ind w:left="0"/>
            </w:pPr>
            <w:r>
              <w:t>3h</w:t>
            </w:r>
          </w:p>
        </w:tc>
        <w:tc>
          <w:tcPr>
            <w:tcW w:w="1134" w:type="dxa"/>
          </w:tcPr>
          <w:p w14:paraId="7ED89CC9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703B7AA" w14:textId="77777777" w:rsidR="000A6A45" w:rsidRDefault="000A6A45" w:rsidP="000A6A45">
            <w:pPr>
              <w:pStyle w:val="Text"/>
              <w:ind w:left="0"/>
            </w:pPr>
          </w:p>
        </w:tc>
      </w:tr>
      <w:tr w:rsidR="000A6A45" w14:paraId="55A4A376" w14:textId="77777777" w:rsidTr="000A6A45">
        <w:tc>
          <w:tcPr>
            <w:tcW w:w="1442" w:type="dxa"/>
          </w:tcPr>
          <w:p w14:paraId="439AFBE8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976" w:type="dxa"/>
          </w:tcPr>
          <w:p w14:paraId="2BBECA93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276" w:type="dxa"/>
          </w:tcPr>
          <w:p w14:paraId="516E3454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1134" w:type="dxa"/>
          </w:tcPr>
          <w:p w14:paraId="0BDA6CEF" w14:textId="77777777" w:rsidR="000A6A45" w:rsidRDefault="000A6A45" w:rsidP="000A6A45">
            <w:pPr>
              <w:pStyle w:val="Text"/>
              <w:ind w:left="0"/>
            </w:pPr>
          </w:p>
        </w:tc>
        <w:tc>
          <w:tcPr>
            <w:tcW w:w="2121" w:type="dxa"/>
          </w:tcPr>
          <w:p w14:paraId="5591CE50" w14:textId="77777777" w:rsidR="000A6A45" w:rsidRDefault="000A6A45" w:rsidP="000A6A45">
            <w:pPr>
              <w:pStyle w:val="Text"/>
              <w:ind w:left="0"/>
            </w:pPr>
          </w:p>
        </w:tc>
      </w:tr>
    </w:tbl>
    <w:p w14:paraId="050542CD" w14:textId="38636822" w:rsidR="00094674" w:rsidRDefault="00094674" w:rsidP="000A6A45">
      <w:pPr>
        <w:pStyle w:val="Text"/>
      </w:pPr>
    </w:p>
    <w:p w14:paraId="589EBD7C" w14:textId="77777777" w:rsidR="00094674" w:rsidRDefault="00094674">
      <w:pPr>
        <w:rPr>
          <w:rFonts w:ascii="Arial" w:hAnsi="Arial"/>
          <w:sz w:val="20"/>
        </w:rPr>
      </w:pPr>
      <w:r>
        <w:br w:type="page"/>
      </w:r>
    </w:p>
    <w:p w14:paraId="6B5509BC" w14:textId="7036B5CC" w:rsidR="000A6A45" w:rsidRDefault="00094674" w:rsidP="00094674">
      <w:pPr>
        <w:pStyle w:val="U2"/>
      </w:pPr>
      <w:r>
        <w:lastRenderedPageBreak/>
        <w:t>Arbeitsjournal</w:t>
      </w:r>
    </w:p>
    <w:tbl>
      <w:tblPr>
        <w:tblStyle w:val="Tabellenraster"/>
        <w:tblW w:w="9003" w:type="dxa"/>
        <w:tblInd w:w="113" w:type="dxa"/>
        <w:tblLook w:val="04A0" w:firstRow="1" w:lastRow="0" w:firstColumn="1" w:lastColumn="0" w:noHBand="0" w:noVBand="1"/>
      </w:tblPr>
      <w:tblGrid>
        <w:gridCol w:w="2145"/>
        <w:gridCol w:w="5250"/>
        <w:gridCol w:w="992"/>
        <w:gridCol w:w="616"/>
      </w:tblGrid>
      <w:tr w:rsidR="00094674" w14:paraId="3E878C6D" w14:textId="77777777" w:rsidTr="00094674">
        <w:tc>
          <w:tcPr>
            <w:tcW w:w="2145" w:type="dxa"/>
          </w:tcPr>
          <w:p w14:paraId="1F6239D2" w14:textId="769123C5" w:rsidR="00094674" w:rsidRDefault="00094674" w:rsidP="00094674">
            <w:pPr>
              <w:pStyle w:val="Text"/>
              <w:ind w:left="0"/>
            </w:pPr>
            <w:r>
              <w:t>Datum</w:t>
            </w:r>
          </w:p>
        </w:tc>
        <w:tc>
          <w:tcPr>
            <w:tcW w:w="5250" w:type="dxa"/>
          </w:tcPr>
          <w:p w14:paraId="1650EB7B" w14:textId="1C6BB586" w:rsidR="00094674" w:rsidRDefault="00094674" w:rsidP="00094674">
            <w:pPr>
              <w:pStyle w:val="Text"/>
              <w:ind w:left="0"/>
            </w:pPr>
            <w:r>
              <w:t>Arbeit</w:t>
            </w:r>
          </w:p>
        </w:tc>
        <w:tc>
          <w:tcPr>
            <w:tcW w:w="992" w:type="dxa"/>
          </w:tcPr>
          <w:p w14:paraId="39669E62" w14:textId="5E043DA3" w:rsidR="00094674" w:rsidRDefault="00094674" w:rsidP="00094674">
            <w:pPr>
              <w:pStyle w:val="Text"/>
              <w:ind w:left="0"/>
            </w:pPr>
            <w:r>
              <w:t>Dauer</w:t>
            </w:r>
          </w:p>
        </w:tc>
        <w:tc>
          <w:tcPr>
            <w:tcW w:w="616" w:type="dxa"/>
          </w:tcPr>
          <w:p w14:paraId="30D6E121" w14:textId="77777777" w:rsidR="00094674" w:rsidRDefault="00094674" w:rsidP="00094674">
            <w:pPr>
              <w:pStyle w:val="Text"/>
              <w:ind w:left="0"/>
            </w:pPr>
          </w:p>
        </w:tc>
      </w:tr>
      <w:tr w:rsidR="00094674" w:rsidRPr="00094674" w14:paraId="1EDC46AC" w14:textId="77777777" w:rsidTr="00094674">
        <w:tc>
          <w:tcPr>
            <w:tcW w:w="2145" w:type="dxa"/>
          </w:tcPr>
          <w:p w14:paraId="7122F87A" w14:textId="43E11FF8" w:rsidR="00094674" w:rsidRDefault="00094674" w:rsidP="00094674">
            <w:pPr>
              <w:pStyle w:val="Text"/>
              <w:ind w:left="0"/>
            </w:pPr>
            <w:r>
              <w:t>19.11.2020</w:t>
            </w:r>
          </w:p>
        </w:tc>
        <w:tc>
          <w:tcPr>
            <w:tcW w:w="5250" w:type="dxa"/>
          </w:tcPr>
          <w:p w14:paraId="4F99981E" w14:textId="77777777" w:rsidR="00094674" w:rsidRDefault="00094674" w:rsidP="00094674">
            <w:pPr>
              <w:pStyle w:val="Text"/>
              <w:ind w:left="0"/>
            </w:pPr>
            <w:r>
              <w:t>Continuous Integrateion</w:t>
            </w:r>
          </w:p>
          <w:p w14:paraId="7485451A" w14:textId="77777777" w:rsidR="00094674" w:rsidRDefault="00094674" w:rsidP="00094674">
            <w:pPr>
              <w:pStyle w:val="Text"/>
              <w:ind w:left="0"/>
              <w:rPr>
                <w:lang w:val="de-CH"/>
              </w:rPr>
            </w:pPr>
            <w:r w:rsidRPr="00094674">
              <w:rPr>
                <w:lang w:val="de-CH"/>
              </w:rPr>
              <w:t>Continuous Deployment grob kennen gelern</w:t>
            </w:r>
            <w:r>
              <w:rPr>
                <w:lang w:val="de-CH"/>
              </w:rPr>
              <w:t>t.</w:t>
            </w:r>
          </w:p>
          <w:p w14:paraId="65A35A14" w14:textId="58BFEC0E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Angefangen dieses einzurichten.</w:t>
            </w:r>
          </w:p>
        </w:tc>
        <w:tc>
          <w:tcPr>
            <w:tcW w:w="992" w:type="dxa"/>
          </w:tcPr>
          <w:p w14:paraId="46C3918C" w14:textId="548A42E0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7B391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7AC0303" w14:textId="77777777" w:rsidTr="00094674">
        <w:tc>
          <w:tcPr>
            <w:tcW w:w="2145" w:type="dxa"/>
          </w:tcPr>
          <w:p w14:paraId="038FFC92" w14:textId="11FD1B36" w:rsidR="00094674" w:rsidRPr="00094674" w:rsidRDefault="00F921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26.11.2020</w:t>
            </w:r>
          </w:p>
        </w:tc>
        <w:tc>
          <w:tcPr>
            <w:tcW w:w="5250" w:type="dxa"/>
          </w:tcPr>
          <w:p w14:paraId="055B96A2" w14:textId="77777777" w:rsid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Continuous Deployment fertig eingerichtet.</w:t>
            </w:r>
          </w:p>
          <w:p w14:paraId="45D91679" w14:textId="64F4E6C7" w:rsidR="00007C28" w:rsidRPr="00094674" w:rsidRDefault="00007C28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Beginn mit der Webseite</w:t>
            </w:r>
          </w:p>
        </w:tc>
        <w:tc>
          <w:tcPr>
            <w:tcW w:w="992" w:type="dxa"/>
          </w:tcPr>
          <w:p w14:paraId="34400AF5" w14:textId="37DB2E4A" w:rsidR="00094674" w:rsidRPr="00094674" w:rsidRDefault="00681C97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17F11B2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84B4E89" w14:textId="77777777" w:rsidTr="00094674">
        <w:tc>
          <w:tcPr>
            <w:tcW w:w="2145" w:type="dxa"/>
          </w:tcPr>
          <w:p w14:paraId="3CFC3B05" w14:textId="609F3A1F" w:rsidR="00094674" w:rsidRPr="00094674" w:rsidRDefault="00835D0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03.12.2020</w:t>
            </w:r>
          </w:p>
        </w:tc>
        <w:tc>
          <w:tcPr>
            <w:tcW w:w="5250" w:type="dxa"/>
          </w:tcPr>
          <w:p w14:paraId="3370F9BF" w14:textId="63E20FCB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erstellt für das Erfassen von ToDo's</w:t>
            </w:r>
          </w:p>
        </w:tc>
        <w:tc>
          <w:tcPr>
            <w:tcW w:w="992" w:type="dxa"/>
          </w:tcPr>
          <w:p w14:paraId="1029E071" w14:textId="6DA66ABE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3194108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11A05451" w14:textId="77777777" w:rsidTr="00094674">
        <w:tc>
          <w:tcPr>
            <w:tcW w:w="2145" w:type="dxa"/>
          </w:tcPr>
          <w:p w14:paraId="1C108D6D" w14:textId="2860CF86" w:rsidR="00094674" w:rsidRPr="00094674" w:rsidRDefault="00DF436C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10.12.2020</w:t>
            </w:r>
          </w:p>
        </w:tc>
        <w:tc>
          <w:tcPr>
            <w:tcW w:w="5250" w:type="dxa"/>
          </w:tcPr>
          <w:p w14:paraId="420E5628" w14:textId="6626F710" w:rsidR="00094674" w:rsidRPr="00094674" w:rsidRDefault="007B3E92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add.html funktion fertig in Local Storage. Mit der Darstellung des Kalenders begonnen</w:t>
            </w:r>
          </w:p>
        </w:tc>
        <w:tc>
          <w:tcPr>
            <w:tcW w:w="992" w:type="dxa"/>
          </w:tcPr>
          <w:p w14:paraId="3B0C01EA" w14:textId="7923CCF9" w:rsidR="00094674" w:rsidRPr="00094674" w:rsidRDefault="00EB525B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3h</w:t>
            </w:r>
          </w:p>
        </w:tc>
        <w:tc>
          <w:tcPr>
            <w:tcW w:w="616" w:type="dxa"/>
          </w:tcPr>
          <w:p w14:paraId="56B24F7D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479DEC31" w14:textId="77777777" w:rsidTr="00094674">
        <w:tc>
          <w:tcPr>
            <w:tcW w:w="2145" w:type="dxa"/>
          </w:tcPr>
          <w:p w14:paraId="4ECF5C1A" w14:textId="72457D15" w:rsidR="00094674" w:rsidRPr="00094674" w:rsidRDefault="00A10EC3" w:rsidP="00094674">
            <w:pPr>
              <w:pStyle w:val="Text"/>
              <w:ind w:left="0"/>
              <w:rPr>
                <w:lang w:val="de-CH"/>
              </w:rPr>
            </w:pPr>
            <w:r>
              <w:rPr>
                <w:lang w:val="de-CH"/>
              </w:rPr>
              <w:t>17.12.2020</w:t>
            </w:r>
          </w:p>
        </w:tc>
        <w:tc>
          <w:tcPr>
            <w:tcW w:w="5250" w:type="dxa"/>
          </w:tcPr>
          <w:p w14:paraId="040D1F86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992" w:type="dxa"/>
          </w:tcPr>
          <w:p w14:paraId="067F1580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54687D5B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0940A727" w14:textId="77777777" w:rsidTr="00094674">
        <w:tc>
          <w:tcPr>
            <w:tcW w:w="2145" w:type="dxa"/>
          </w:tcPr>
          <w:p w14:paraId="107AEF5E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5250" w:type="dxa"/>
          </w:tcPr>
          <w:p w14:paraId="573D9B46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992" w:type="dxa"/>
          </w:tcPr>
          <w:p w14:paraId="717ABA1F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0C433478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  <w:tr w:rsidR="00094674" w:rsidRPr="00094674" w14:paraId="2D6F5FAC" w14:textId="77777777" w:rsidTr="00094674">
        <w:tc>
          <w:tcPr>
            <w:tcW w:w="2145" w:type="dxa"/>
          </w:tcPr>
          <w:p w14:paraId="1059488E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5250" w:type="dxa"/>
          </w:tcPr>
          <w:p w14:paraId="4C412AB4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992" w:type="dxa"/>
          </w:tcPr>
          <w:p w14:paraId="7B10214A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  <w:tc>
          <w:tcPr>
            <w:tcW w:w="616" w:type="dxa"/>
          </w:tcPr>
          <w:p w14:paraId="34DA1549" w14:textId="77777777" w:rsidR="00094674" w:rsidRPr="00094674" w:rsidRDefault="00094674" w:rsidP="00094674">
            <w:pPr>
              <w:pStyle w:val="Text"/>
              <w:ind w:left="0"/>
              <w:rPr>
                <w:lang w:val="de-CH"/>
              </w:rPr>
            </w:pPr>
          </w:p>
        </w:tc>
      </w:tr>
    </w:tbl>
    <w:p w14:paraId="7DE9394F" w14:textId="77777777" w:rsidR="00094674" w:rsidRPr="00094674" w:rsidRDefault="00094674" w:rsidP="00094674">
      <w:pPr>
        <w:pStyle w:val="Text"/>
        <w:rPr>
          <w:lang w:val="de-CH"/>
        </w:rPr>
      </w:pPr>
    </w:p>
    <w:p w14:paraId="6D941D89" w14:textId="77777777" w:rsidR="00094674" w:rsidRPr="00094674" w:rsidRDefault="00094674" w:rsidP="000A6A45">
      <w:pPr>
        <w:pStyle w:val="Text"/>
        <w:rPr>
          <w:lang w:val="de-CH"/>
        </w:rPr>
      </w:pPr>
    </w:p>
    <w:p w14:paraId="65F44A83" w14:textId="3A70F29F" w:rsidR="00786CE9" w:rsidRDefault="00786CE9" w:rsidP="00786CE9">
      <w:pPr>
        <w:pStyle w:val="U2"/>
      </w:pPr>
      <w:bookmarkStart w:id="7" w:name="_Toc56668826"/>
      <w:r>
        <w:t>User Stories</w:t>
      </w:r>
      <w:bookmarkEnd w:id="7"/>
    </w:p>
    <w:p w14:paraId="1A1881A6" w14:textId="69D7ECFC" w:rsidR="00734DD2" w:rsidRDefault="00734DD2" w:rsidP="00734DD2">
      <w:pPr>
        <w:pStyle w:val="Text"/>
        <w:rPr>
          <w:rStyle w:val="Fett"/>
        </w:rPr>
      </w:pPr>
      <w:r>
        <w:t xml:space="preserve">Beispiel: </w:t>
      </w:r>
      <w:r>
        <w:rPr>
          <w:rStyle w:val="Fett"/>
        </w:rPr>
        <w:t>"Als [Kundentyp] [möchte] ich, [damit]."</w:t>
      </w:r>
    </w:p>
    <w:p w14:paraId="1BAB60A8" w14:textId="18A7D018" w:rsidR="00734DD2" w:rsidRDefault="00734DD2" w:rsidP="00734DD2">
      <w:pPr>
        <w:pStyle w:val="Text"/>
        <w:rPr>
          <w:rStyle w:val="Fett"/>
        </w:rPr>
      </w:pPr>
    </w:p>
    <w:p w14:paraId="78E6F1FF" w14:textId="7BD33DAC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Max möchte ich meine Freunde einladen, damit wir diesen Service gemeinsam nutzen können.</w:t>
      </w:r>
    </w:p>
    <w:p w14:paraId="71F1E51E" w14:textId="10DE15C3" w:rsidR="00734DD2" w:rsidRDefault="00734DD2" w:rsidP="00734DD2">
      <w:pPr>
        <w:pStyle w:val="Text"/>
        <w:rPr>
          <w:i/>
          <w:iCs/>
        </w:rPr>
      </w:pPr>
      <w:r w:rsidRPr="00734DD2">
        <w:rPr>
          <w:i/>
          <w:iCs/>
        </w:rPr>
        <w:t>Als Sascha möchte ich meine Arbeit organisieren, damit ich mehr Kontrolle darüber habe.</w:t>
      </w:r>
    </w:p>
    <w:p w14:paraId="32F59ACE" w14:textId="134096D2" w:rsidR="00EB6EDB" w:rsidRDefault="00EB6EDB" w:rsidP="00734DD2">
      <w:pPr>
        <w:pStyle w:val="Text"/>
      </w:pPr>
    </w:p>
    <w:p w14:paraId="2FE6C2CB" w14:textId="48AC3082" w:rsidR="00EB6EDB" w:rsidRDefault="00EB6EDB" w:rsidP="00734DD2">
      <w:pPr>
        <w:pStyle w:val="Text"/>
      </w:pPr>
      <w:r>
        <w:t>Die User Stories werden im Github repository als Issues erfasst.</w:t>
      </w:r>
      <w:r w:rsidR="00E9338A">
        <w:t xml:space="preserve"> Im Projekt werden danach die User Stories abgearbeitet.</w:t>
      </w:r>
    </w:p>
    <w:p w14:paraId="6B3B829F" w14:textId="77777777" w:rsidR="00482156" w:rsidRDefault="00482156" w:rsidP="00734DD2">
      <w:pPr>
        <w:pStyle w:val="Text"/>
      </w:pPr>
    </w:p>
    <w:p w14:paraId="6B0F3421" w14:textId="7D3A57BC" w:rsidR="00B66F89" w:rsidRDefault="00ED6255" w:rsidP="00734DD2">
      <w:pPr>
        <w:pStyle w:val="Text"/>
      </w:pPr>
      <w:hyperlink r:id="rId9" w:history="1">
        <w:r w:rsidR="00482156" w:rsidRPr="00C34269">
          <w:rPr>
            <w:rStyle w:val="Hyperlink"/>
          </w:rPr>
          <w:t>https://github.com/sInt3g3r/ToEnder</w:t>
        </w:r>
      </w:hyperlink>
    </w:p>
    <w:p w14:paraId="4244D031" w14:textId="77777777" w:rsidR="00B66F89" w:rsidRDefault="00B66F89">
      <w:pPr>
        <w:rPr>
          <w:rFonts w:ascii="Arial" w:hAnsi="Arial"/>
          <w:sz w:val="20"/>
        </w:rPr>
      </w:pPr>
      <w:r>
        <w:br w:type="page"/>
      </w:r>
    </w:p>
    <w:p w14:paraId="5C3BCD28" w14:textId="42992B64" w:rsidR="00482156" w:rsidRDefault="00B66F89" w:rsidP="00B66F89">
      <w:pPr>
        <w:pStyle w:val="U1"/>
      </w:pPr>
      <w:r>
        <w:lastRenderedPageBreak/>
        <w:t>Continious Integration</w:t>
      </w:r>
    </w:p>
    <w:p w14:paraId="2195BCE3" w14:textId="2FAFFA39" w:rsidR="00C80960" w:rsidRDefault="00C80960" w:rsidP="00B66F89">
      <w:pPr>
        <w:pStyle w:val="U2"/>
      </w:pPr>
      <w:r>
        <w:t>npn</w:t>
      </w:r>
    </w:p>
    <w:p w14:paraId="0D1F1D39" w14:textId="0E02C934" w:rsidR="00C80960" w:rsidRDefault="00C80960" w:rsidP="00C80960">
      <w:pPr>
        <w:pStyle w:val="U2"/>
      </w:pPr>
      <w:r>
        <w:t>Node.js</w:t>
      </w:r>
    </w:p>
    <w:p w14:paraId="1BED9AE5" w14:textId="5675E21D" w:rsidR="00E27FFE" w:rsidRDefault="00E27FFE" w:rsidP="00E27FFE">
      <w:pPr>
        <w:pStyle w:val="Text"/>
      </w:pPr>
      <w:r>
        <w:t>1) Windows Installer LTS</w:t>
      </w:r>
    </w:p>
    <w:p w14:paraId="03704BDB" w14:textId="77777777" w:rsidR="00E27FFE" w:rsidRPr="00E27FFE" w:rsidRDefault="00E27FFE" w:rsidP="00E27FFE">
      <w:pPr>
        <w:pStyle w:val="Text"/>
      </w:pPr>
    </w:p>
    <w:p w14:paraId="0922777E" w14:textId="5798F256" w:rsidR="00B66F89" w:rsidRDefault="00B66F89" w:rsidP="00B66F89">
      <w:pPr>
        <w:pStyle w:val="U2"/>
      </w:pPr>
      <w:r>
        <w:t>Heroku</w:t>
      </w:r>
      <w:r w:rsidR="000C0FD2">
        <w:t>.com</w:t>
      </w:r>
    </w:p>
    <w:p w14:paraId="13B99CD4" w14:textId="4563F7DA" w:rsidR="00506CEC" w:rsidRDefault="00506CEC" w:rsidP="000C0FD2">
      <w:pPr>
        <w:pStyle w:val="Text"/>
      </w:pPr>
      <w:r>
        <w:t>Project</w:t>
      </w:r>
      <w:r w:rsidR="00D90A40">
        <w:t xml:space="preserve">: </w:t>
      </w:r>
      <w:r>
        <w:t>toender</w:t>
      </w:r>
    </w:p>
    <w:p w14:paraId="7E0CFB49" w14:textId="77777777" w:rsidR="00506CEC" w:rsidRDefault="00506CEC" w:rsidP="000C0FD2">
      <w:pPr>
        <w:pStyle w:val="Text"/>
      </w:pPr>
    </w:p>
    <w:p w14:paraId="230DFE78" w14:textId="52C22B89" w:rsidR="000C0FD2" w:rsidRDefault="007625A1" w:rsidP="000C0FD2">
      <w:pPr>
        <w:pStyle w:val="Text"/>
      </w:pPr>
      <w:r>
        <w:t xml:space="preserve">Download and install the </w:t>
      </w:r>
      <w:hyperlink r:id="rId10" w:history="1">
        <w:r>
          <w:rPr>
            <w:rStyle w:val="Hyperlink"/>
          </w:rPr>
          <w:t>Heroku CLI</w:t>
        </w:r>
      </w:hyperlink>
      <w:r>
        <w:t>.</w:t>
      </w:r>
    </w:p>
    <w:p w14:paraId="7D72CB59" w14:textId="37F0239F" w:rsidR="007625A1" w:rsidRDefault="007625A1" w:rsidP="000C0FD2">
      <w:pPr>
        <w:pStyle w:val="Text"/>
      </w:pPr>
    </w:p>
    <w:p w14:paraId="711D567F" w14:textId="61856EB9" w:rsidR="007625A1" w:rsidRPr="00893903" w:rsidRDefault="007625A1" w:rsidP="007625A1">
      <w:pPr>
        <w:pStyle w:val="Code"/>
        <w:rPr>
          <w:lang w:val="fr-CH" w:eastAsia="de-CH"/>
        </w:rPr>
      </w:pPr>
      <w:r w:rsidRPr="00893903">
        <w:rPr>
          <w:lang w:val="fr-CH" w:eastAsia="de-CH"/>
        </w:rPr>
        <w:t>$ heroku login</w:t>
      </w:r>
      <w:r w:rsidR="000007AA" w:rsidRPr="00893903">
        <w:rPr>
          <w:lang w:val="fr-CH" w:eastAsia="de-CH"/>
        </w:rPr>
        <w:t xml:space="preserve"> -i</w:t>
      </w:r>
    </w:p>
    <w:p w14:paraId="12936235" w14:textId="4FC2CA71" w:rsidR="007625A1" w:rsidRPr="00893903" w:rsidRDefault="007625A1" w:rsidP="007625A1">
      <w:pPr>
        <w:pStyle w:val="Code"/>
        <w:rPr>
          <w:lang w:val="fr-CH"/>
        </w:rPr>
      </w:pPr>
    </w:p>
    <w:p w14:paraId="10AA58EE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cd my-project/</w:t>
      </w:r>
    </w:p>
    <w:p w14:paraId="72225BA1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git init</w:t>
      </w:r>
    </w:p>
    <w:p w14:paraId="2B222008" w14:textId="77777777" w:rsidR="007625A1" w:rsidRPr="007625A1" w:rsidRDefault="007625A1" w:rsidP="007625A1">
      <w:pPr>
        <w:pStyle w:val="Code"/>
        <w:rPr>
          <w:lang w:val="fr-CH"/>
        </w:rPr>
      </w:pPr>
      <w:r w:rsidRPr="007625A1">
        <w:rPr>
          <w:lang w:val="fr-CH"/>
        </w:rPr>
        <w:t>$ heroku git:remote -a toender</w:t>
      </w:r>
    </w:p>
    <w:p w14:paraId="7EDD23FE" w14:textId="024ABBEC" w:rsidR="007625A1" w:rsidRDefault="007625A1" w:rsidP="007625A1">
      <w:pPr>
        <w:pStyle w:val="Code"/>
        <w:rPr>
          <w:lang w:val="fr-CH"/>
        </w:rPr>
      </w:pPr>
    </w:p>
    <w:p w14:paraId="109575B6" w14:textId="77777777" w:rsidR="007625A1" w:rsidRDefault="007625A1" w:rsidP="007625A1">
      <w:pPr>
        <w:pStyle w:val="Code"/>
      </w:pPr>
      <w:r>
        <w:t>$ git add .</w:t>
      </w:r>
    </w:p>
    <w:p w14:paraId="50D174E6" w14:textId="77777777" w:rsidR="007625A1" w:rsidRDefault="007625A1" w:rsidP="007625A1">
      <w:pPr>
        <w:pStyle w:val="Code"/>
      </w:pPr>
      <w:r>
        <w:t>$ git commit -am "make it better"</w:t>
      </w:r>
    </w:p>
    <w:p w14:paraId="0E7E74B9" w14:textId="7AFEF7A9" w:rsidR="007625A1" w:rsidRDefault="007625A1" w:rsidP="007625A1">
      <w:pPr>
        <w:pStyle w:val="Code"/>
      </w:pPr>
      <w:r>
        <w:t>$ git push heroku master</w:t>
      </w:r>
    </w:p>
    <w:p w14:paraId="22701545" w14:textId="70FBCC23" w:rsidR="004E6833" w:rsidRDefault="004E6833" w:rsidP="004E6833">
      <w:pPr>
        <w:pStyle w:val="U1"/>
        <w:rPr>
          <w:lang w:val="de-CH"/>
        </w:rPr>
      </w:pPr>
      <w:r>
        <w:rPr>
          <w:lang w:val="de-CH"/>
        </w:rPr>
        <w:t>Continious Deployment</w:t>
      </w:r>
    </w:p>
    <w:p w14:paraId="06D348DD" w14:textId="44101312" w:rsidR="004E6833" w:rsidRDefault="004E6833" w:rsidP="004E6833">
      <w:pPr>
        <w:pStyle w:val="U2"/>
        <w:rPr>
          <w:lang w:val="de-CH"/>
        </w:rPr>
      </w:pPr>
      <w:r>
        <w:rPr>
          <w:lang w:val="de-CH"/>
        </w:rPr>
        <w:t>Github</w:t>
      </w:r>
    </w:p>
    <w:p w14:paraId="37B875ED" w14:textId="791DFC7C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1) Projekt Repository erstellen -&gt; Code pushen</w:t>
      </w:r>
    </w:p>
    <w:p w14:paraId="0B438D81" w14:textId="1FAAEE31" w:rsidR="00912DE5" w:rsidRDefault="004E6833" w:rsidP="004E6833">
      <w:pPr>
        <w:pStyle w:val="Text"/>
        <w:rPr>
          <w:lang w:val="de-CH"/>
        </w:rPr>
      </w:pPr>
      <w:r>
        <w:rPr>
          <w:lang w:val="de-CH"/>
        </w:rPr>
        <w:t>2) Deployment Repository erstellen</w:t>
      </w:r>
      <w:r w:rsidR="00B36712">
        <w:rPr>
          <w:lang w:val="de-CH"/>
        </w:rPr>
        <w:br/>
      </w:r>
      <w:r w:rsidR="00912DE5">
        <w:rPr>
          <w:b/>
          <w:bCs/>
          <w:lang w:val="de-CH"/>
        </w:rPr>
        <w:t xml:space="preserve">    </w:t>
      </w:r>
      <w:r w:rsidR="00B36712" w:rsidRPr="00B36712">
        <w:rPr>
          <w:b/>
          <w:bCs/>
          <w:lang w:val="de-CH"/>
        </w:rPr>
        <w:t>Achtung</w:t>
      </w:r>
      <w:r w:rsidR="00912DE5">
        <w:rPr>
          <w:b/>
          <w:bCs/>
          <w:lang w:val="de-CH"/>
        </w:rPr>
        <w:t xml:space="preserve"> beim Repository</w:t>
      </w:r>
      <w:r w:rsidR="00B36712" w:rsidRPr="00B36712">
        <w:rPr>
          <w:b/>
          <w:bCs/>
          <w:lang w:val="de-CH"/>
        </w:rPr>
        <w:t>: "&lt;username&gt;.github.io"</w:t>
      </w:r>
      <w:r w:rsidR="00B36712">
        <w:rPr>
          <w:lang w:val="de-CH"/>
        </w:rPr>
        <w:t xml:space="preserve"> </w:t>
      </w:r>
    </w:p>
    <w:p w14:paraId="4DDE6FAE" w14:textId="31839482" w:rsidR="004E6833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muss verwendet werden sonst funktioniert es nicht!</w:t>
      </w:r>
    </w:p>
    <w:p w14:paraId="6848C1FF" w14:textId="7E20A2EB" w:rsidR="00B36712" w:rsidRDefault="00912DE5" w:rsidP="004E6833">
      <w:pPr>
        <w:pStyle w:val="Text"/>
        <w:rPr>
          <w:lang w:val="de-CH"/>
        </w:rPr>
      </w:pPr>
      <w:r>
        <w:rPr>
          <w:lang w:val="de-CH"/>
        </w:rPr>
        <w:t xml:space="preserve">    </w:t>
      </w:r>
      <w:r w:rsidR="00B36712">
        <w:rPr>
          <w:lang w:val="de-CH"/>
        </w:rPr>
        <w:t>z.b sint3g3r.github.io</w:t>
      </w:r>
    </w:p>
    <w:p w14:paraId="2BE26350" w14:textId="4FE86A41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3) mit cmd "ssh-keygen -t rsa" neuen public/pri</w:t>
      </w:r>
      <w:r w:rsidR="00447B27">
        <w:rPr>
          <w:lang w:val="de-CH"/>
        </w:rPr>
        <w:t>v</w:t>
      </w:r>
      <w:r>
        <w:rPr>
          <w:lang w:val="de-CH"/>
        </w:rPr>
        <w:t>ate key erstellen</w:t>
      </w:r>
    </w:p>
    <w:p w14:paraId="4CE102A7" w14:textId="7C6B9B83" w:rsidR="004E6833" w:rsidRDefault="004E6833" w:rsidP="004E6833">
      <w:pPr>
        <w:pStyle w:val="Text"/>
        <w:rPr>
          <w:lang w:val="de-CH"/>
        </w:rPr>
      </w:pPr>
      <w:r>
        <w:rPr>
          <w:lang w:val="de-CH"/>
        </w:rPr>
        <w:t>4) Im Projekt Repository unter Settings-&gt;Secrets den Private key eintragen.</w:t>
      </w:r>
    </w:p>
    <w:p w14:paraId="4739E674" w14:textId="77777777" w:rsidR="00CE6C4D" w:rsidRDefault="00CE6C4D" w:rsidP="004E6833">
      <w:pPr>
        <w:pStyle w:val="Text"/>
        <w:rPr>
          <w:lang w:val="de-CH"/>
        </w:rPr>
      </w:pPr>
    </w:p>
    <w:p w14:paraId="4153513C" w14:textId="1629805F" w:rsidR="004E6833" w:rsidRDefault="004E6833" w:rsidP="004E6833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3FBECDB3" wp14:editId="4FAC6316">
            <wp:extent cx="4715302" cy="1812418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6519" cy="1816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E687E" w14:textId="77777777" w:rsidR="00CE6C4D" w:rsidRDefault="00CE6C4D" w:rsidP="004E6833">
      <w:pPr>
        <w:pStyle w:val="Text"/>
        <w:rPr>
          <w:lang w:val="de-CH"/>
        </w:rPr>
      </w:pPr>
    </w:p>
    <w:p w14:paraId="06D73285" w14:textId="4070F084" w:rsidR="004E6833" w:rsidRPr="004E6833" w:rsidRDefault="004E6833" w:rsidP="004E6833">
      <w:pPr>
        <w:pStyle w:val="Text"/>
        <w:rPr>
          <w:lang w:val="de-CH"/>
        </w:rPr>
      </w:pPr>
      <w:r w:rsidRPr="004E6833">
        <w:rPr>
          <w:lang w:val="de-CH"/>
        </w:rPr>
        <w:t>5) Im Deployment Repository unter Sett</w:t>
      </w:r>
      <w:r>
        <w:rPr>
          <w:lang w:val="de-CH"/>
        </w:rPr>
        <w:t>ings-&gt;Deploy keys  den Public key eintragen.</w:t>
      </w:r>
      <w:r w:rsidRPr="004E6833">
        <w:rPr>
          <w:noProof/>
        </w:rPr>
        <w:t xml:space="preserve"> </w:t>
      </w:r>
      <w:r>
        <w:rPr>
          <w:noProof/>
        </w:rPr>
        <w:drawing>
          <wp:inline distT="0" distB="0" distL="0" distR="0" wp14:anchorId="255FAC05" wp14:editId="58A59B82">
            <wp:extent cx="4913194" cy="1333365"/>
            <wp:effectExtent l="0" t="0" r="1905" b="63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1724" cy="1338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80E60" w14:textId="77777777" w:rsidR="007625A1" w:rsidRPr="004E6833" w:rsidRDefault="007625A1" w:rsidP="000C0FD2">
      <w:pPr>
        <w:pStyle w:val="Text"/>
        <w:rPr>
          <w:lang w:val="de-CH"/>
        </w:rPr>
      </w:pPr>
    </w:p>
    <w:p w14:paraId="04D76785" w14:textId="61BEF906" w:rsidR="00482156" w:rsidRPr="004E6833" w:rsidRDefault="00482156" w:rsidP="00734DD2">
      <w:pPr>
        <w:pStyle w:val="Text"/>
        <w:rPr>
          <w:lang w:val="de-CH"/>
        </w:rPr>
      </w:pPr>
    </w:p>
    <w:p w14:paraId="73E1B04F" w14:textId="77777777" w:rsidR="003D0444" w:rsidRDefault="003D0444">
      <w:pPr>
        <w:rPr>
          <w:noProof/>
        </w:rPr>
      </w:pPr>
    </w:p>
    <w:p w14:paraId="09E0AE80" w14:textId="77777777" w:rsidR="003D0444" w:rsidRDefault="003D0444">
      <w:pPr>
        <w:rPr>
          <w:noProof/>
        </w:rPr>
      </w:pPr>
    </w:p>
    <w:p w14:paraId="242E4D74" w14:textId="77777777" w:rsidR="003D0444" w:rsidRDefault="003D0444">
      <w:pPr>
        <w:rPr>
          <w:noProof/>
        </w:rPr>
      </w:pPr>
    </w:p>
    <w:p w14:paraId="77E1E3DE" w14:textId="77777777" w:rsidR="003D0444" w:rsidRDefault="003D0444">
      <w:pPr>
        <w:rPr>
          <w:noProof/>
        </w:rPr>
      </w:pPr>
    </w:p>
    <w:p w14:paraId="194E9FCE" w14:textId="77777777" w:rsidR="003D0444" w:rsidRDefault="003D0444">
      <w:pPr>
        <w:rPr>
          <w:noProof/>
        </w:rPr>
      </w:pPr>
    </w:p>
    <w:p w14:paraId="013D1B9F" w14:textId="77777777" w:rsidR="003D0444" w:rsidRDefault="003D0444">
      <w:pPr>
        <w:rPr>
          <w:noProof/>
        </w:rPr>
      </w:pPr>
    </w:p>
    <w:p w14:paraId="1C9387C0" w14:textId="77777777" w:rsidR="003D0444" w:rsidRDefault="003D0444">
      <w:pPr>
        <w:rPr>
          <w:noProof/>
        </w:rPr>
      </w:pPr>
    </w:p>
    <w:p w14:paraId="41F06DA9" w14:textId="77777777" w:rsidR="003D0444" w:rsidRDefault="003D0444" w:rsidP="003D0444">
      <w:pPr>
        <w:pStyle w:val="U2"/>
        <w:rPr>
          <w:lang w:val="de-CH"/>
        </w:rPr>
      </w:pPr>
      <w:r>
        <w:rPr>
          <w:lang w:val="de-CH"/>
        </w:rPr>
        <w:t>Deploy.yml</w:t>
      </w:r>
    </w:p>
    <w:p w14:paraId="6F343B69" w14:textId="77777777" w:rsidR="003D0444" w:rsidRPr="003D0444" w:rsidRDefault="003D0444" w:rsidP="003D0444">
      <w:pPr>
        <w:pStyle w:val="Code"/>
      </w:pPr>
      <w:r w:rsidRPr="003D0444">
        <w:t>name: CI only</w:t>
      </w:r>
    </w:p>
    <w:p w14:paraId="41D81864" w14:textId="77777777" w:rsidR="003D0444" w:rsidRPr="003D0444" w:rsidRDefault="003D0444" w:rsidP="003D0444">
      <w:pPr>
        <w:pStyle w:val="Code"/>
      </w:pPr>
    </w:p>
    <w:p w14:paraId="1A2C87E0" w14:textId="77777777" w:rsidR="003D0444" w:rsidRPr="003D0444" w:rsidRDefault="003D0444" w:rsidP="003D0444">
      <w:pPr>
        <w:pStyle w:val="Code"/>
      </w:pPr>
      <w:r w:rsidRPr="003D0444">
        <w:t>on:</w:t>
      </w:r>
    </w:p>
    <w:p w14:paraId="39656428" w14:textId="77777777" w:rsidR="003D0444" w:rsidRPr="003D0444" w:rsidRDefault="003D0444" w:rsidP="003D0444">
      <w:pPr>
        <w:pStyle w:val="Code"/>
      </w:pPr>
      <w:r w:rsidRPr="003D0444">
        <w:t>  push:</w:t>
      </w:r>
    </w:p>
    <w:p w14:paraId="01C02CD3" w14:textId="77777777" w:rsidR="003D0444" w:rsidRPr="003D0444" w:rsidRDefault="003D0444" w:rsidP="003D0444">
      <w:pPr>
        <w:pStyle w:val="Code"/>
      </w:pPr>
      <w:r w:rsidRPr="003D0444">
        <w:t>    branches:</w:t>
      </w:r>
    </w:p>
    <w:p w14:paraId="44844968" w14:textId="77777777" w:rsidR="003D0444" w:rsidRPr="003D0444" w:rsidRDefault="003D0444" w:rsidP="003D0444">
      <w:pPr>
        <w:pStyle w:val="Code"/>
      </w:pPr>
      <w:r w:rsidRPr="003D0444">
        <w:t>      - main</w:t>
      </w:r>
    </w:p>
    <w:p w14:paraId="220101D0" w14:textId="77777777" w:rsidR="003D0444" w:rsidRPr="003D0444" w:rsidRDefault="003D0444" w:rsidP="003D0444">
      <w:pPr>
        <w:pStyle w:val="Code"/>
      </w:pPr>
    </w:p>
    <w:p w14:paraId="1BAF49AD" w14:textId="77777777" w:rsidR="003D0444" w:rsidRPr="003D0444" w:rsidRDefault="003D0444" w:rsidP="003D0444">
      <w:pPr>
        <w:pStyle w:val="Code"/>
      </w:pPr>
      <w:r w:rsidRPr="003D0444">
        <w:t>jobs:</w:t>
      </w:r>
    </w:p>
    <w:p w14:paraId="2EAA45C5" w14:textId="77777777" w:rsidR="003D0444" w:rsidRPr="003D0444" w:rsidRDefault="003D0444" w:rsidP="003D0444">
      <w:pPr>
        <w:pStyle w:val="Code"/>
      </w:pPr>
      <w:r w:rsidRPr="003D0444">
        <w:t>  deploy-test-pages:</w:t>
      </w:r>
    </w:p>
    <w:p w14:paraId="55435AD3" w14:textId="77777777" w:rsidR="003D0444" w:rsidRPr="003D0444" w:rsidRDefault="003D0444" w:rsidP="003D0444">
      <w:pPr>
        <w:pStyle w:val="Code"/>
      </w:pPr>
      <w:r w:rsidRPr="003D0444">
        <w:t>    runs-on: ubuntu-latest</w:t>
      </w:r>
    </w:p>
    <w:p w14:paraId="14003CB4" w14:textId="77777777" w:rsidR="003D0444" w:rsidRPr="003D0444" w:rsidRDefault="003D0444" w:rsidP="003D0444">
      <w:pPr>
        <w:pStyle w:val="Code"/>
      </w:pPr>
      <w:r w:rsidRPr="003D0444">
        <w:t>    steps:</w:t>
      </w:r>
    </w:p>
    <w:p w14:paraId="68257604" w14:textId="77777777" w:rsidR="003D0444" w:rsidRPr="003D0444" w:rsidRDefault="003D0444" w:rsidP="003D0444">
      <w:pPr>
        <w:pStyle w:val="Code"/>
      </w:pPr>
      <w:r w:rsidRPr="003D0444">
        <w:t>    - uses: </w:t>
      </w:r>
      <w:r w:rsidRPr="003A688F">
        <w:rPr>
          <w:highlight w:val="yellow"/>
        </w:rPr>
        <w:t>actions/checkout</w:t>
      </w:r>
      <w:r w:rsidRPr="003D0444">
        <w:t>@v2</w:t>
      </w:r>
    </w:p>
    <w:p w14:paraId="002D733D" w14:textId="77777777" w:rsidR="003D0444" w:rsidRPr="003D0444" w:rsidRDefault="003D0444" w:rsidP="003D0444">
      <w:pPr>
        <w:pStyle w:val="Code"/>
      </w:pPr>
      <w:r w:rsidRPr="003D0444">
        <w:t>        </w:t>
      </w:r>
    </w:p>
    <w:p w14:paraId="6AAAA155" w14:textId="77777777" w:rsidR="003D0444" w:rsidRPr="003D0444" w:rsidRDefault="003D0444" w:rsidP="003D0444">
      <w:pPr>
        <w:pStyle w:val="Code"/>
      </w:pPr>
      <w:r w:rsidRPr="003D0444">
        <w:t>    - name: Deploy</w:t>
      </w:r>
    </w:p>
    <w:p w14:paraId="2EFC203C" w14:textId="77777777" w:rsidR="003D0444" w:rsidRPr="003D0444" w:rsidRDefault="003D0444" w:rsidP="003D0444">
      <w:pPr>
        <w:pStyle w:val="Code"/>
      </w:pPr>
      <w:r w:rsidRPr="003D0444">
        <w:t>      uses: </w:t>
      </w:r>
      <w:r w:rsidRPr="003A688F">
        <w:rPr>
          <w:highlight w:val="yellow"/>
        </w:rPr>
        <w:t>peaceiris/actions-gh-pages</w:t>
      </w:r>
      <w:r w:rsidRPr="003D0444">
        <w:t>@v3  </w:t>
      </w:r>
    </w:p>
    <w:p w14:paraId="196D644F" w14:textId="77777777" w:rsidR="003D0444" w:rsidRPr="003D0444" w:rsidRDefault="003D0444" w:rsidP="003D0444">
      <w:pPr>
        <w:pStyle w:val="Code"/>
      </w:pPr>
      <w:r w:rsidRPr="003D0444">
        <w:t>      with:</w:t>
      </w:r>
    </w:p>
    <w:p w14:paraId="14ADDB41" w14:textId="77777777" w:rsidR="003D0444" w:rsidRPr="003D0444" w:rsidRDefault="003D0444" w:rsidP="003D0444">
      <w:pPr>
        <w:pStyle w:val="Code"/>
      </w:pPr>
      <w:r w:rsidRPr="003D0444">
        <w:t>        deploy_key: ${{ secrets.PKEY }}</w:t>
      </w:r>
    </w:p>
    <w:p w14:paraId="6CC11B10" w14:textId="77777777" w:rsidR="003D0444" w:rsidRPr="00835D0B" w:rsidRDefault="003D0444" w:rsidP="003D0444">
      <w:pPr>
        <w:pStyle w:val="Code"/>
        <w:rPr>
          <w:lang w:val="fr-CH"/>
        </w:rPr>
      </w:pPr>
      <w:r w:rsidRPr="003D0444">
        <w:t>        </w:t>
      </w:r>
      <w:r w:rsidRPr="00835D0B">
        <w:rPr>
          <w:lang w:val="fr-CH"/>
        </w:rPr>
        <w:t>external_repository: sInt3g3r/sInt3g3r.github.io</w:t>
      </w:r>
    </w:p>
    <w:p w14:paraId="4738157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publish_branch: main</w:t>
      </w:r>
    </w:p>
    <w:p w14:paraId="4D9C82B8" w14:textId="77777777" w:rsidR="003D0444" w:rsidRPr="00835D0B" w:rsidRDefault="003D0444" w:rsidP="003D0444">
      <w:pPr>
        <w:pStyle w:val="Code"/>
        <w:rPr>
          <w:lang w:val="fr-CH"/>
        </w:rPr>
      </w:pPr>
      <w:r w:rsidRPr="00835D0B">
        <w:rPr>
          <w:lang w:val="fr-CH"/>
        </w:rPr>
        <w:t>        publish_dir: ./frontend/src</w:t>
      </w:r>
    </w:p>
    <w:p w14:paraId="73500F00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F72D865" w14:textId="1785B909" w:rsidR="00650341" w:rsidRPr="00835D0B" w:rsidRDefault="00ED6255" w:rsidP="00ED3C16">
      <w:pPr>
        <w:ind w:firstLine="113"/>
        <w:rPr>
          <w:rFonts w:eastAsia="Times New Roman"/>
          <w:highlight w:val="yellow"/>
          <w:lang w:val="fr-CH" w:eastAsia="de-CH"/>
        </w:rPr>
      </w:pPr>
      <w:hyperlink r:id="rId13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https://github.com/actions/checkout</w:t>
        </w:r>
      </w:hyperlink>
      <w:r w:rsidR="00650341" w:rsidRPr="00835D0B">
        <w:rPr>
          <w:rFonts w:eastAsia="Times New Roman"/>
          <w:highlight w:val="yellow"/>
          <w:lang w:val="fr-CH" w:eastAsia="de-CH"/>
        </w:rPr>
        <w:t xml:space="preserve"> </w:t>
      </w:r>
    </w:p>
    <w:p w14:paraId="1FD9823B" w14:textId="01F68595" w:rsidR="00650341" w:rsidRPr="00835D0B" w:rsidRDefault="00ED6255" w:rsidP="00ED3C16">
      <w:pPr>
        <w:ind w:firstLine="113"/>
        <w:rPr>
          <w:rFonts w:eastAsia="Times New Roman"/>
          <w:lang w:val="fr-CH" w:eastAsia="de-CH"/>
        </w:rPr>
      </w:pPr>
      <w:hyperlink r:id="rId14" w:history="1">
        <w:r w:rsidR="00ED3C16" w:rsidRPr="00835D0B">
          <w:rPr>
            <w:rStyle w:val="Hyperlink"/>
            <w:rFonts w:eastAsia="Times New Roman"/>
            <w:highlight w:val="yellow"/>
            <w:lang w:val="fr-CH" w:eastAsia="de-CH"/>
          </w:rPr>
          <w:t>https://github.com/peaceiris/actions-gh-pages</w:t>
        </w:r>
      </w:hyperlink>
    </w:p>
    <w:p w14:paraId="4B27C9A4" w14:textId="77777777" w:rsidR="00650341" w:rsidRPr="00835D0B" w:rsidRDefault="00650341">
      <w:pPr>
        <w:rPr>
          <w:rFonts w:eastAsia="Times New Roman"/>
          <w:lang w:val="fr-CH" w:eastAsia="de-CH"/>
        </w:rPr>
      </w:pPr>
    </w:p>
    <w:p w14:paraId="084FBCCA" w14:textId="3B8243E1" w:rsidR="003D0444" w:rsidRPr="00835D0B" w:rsidRDefault="003D0444">
      <w:pPr>
        <w:rPr>
          <w:rFonts w:ascii="Arial" w:eastAsia="Times New Roman" w:hAnsi="Arial" w:cstheme="majorBidi"/>
          <w:b/>
          <w:sz w:val="24"/>
          <w:szCs w:val="32"/>
          <w:lang w:val="fr-CH" w:eastAsia="de-CH"/>
        </w:rPr>
      </w:pPr>
      <w:r w:rsidRPr="00835D0B">
        <w:rPr>
          <w:rFonts w:eastAsia="Times New Roman"/>
          <w:lang w:val="fr-CH" w:eastAsia="de-CH"/>
        </w:rPr>
        <w:br w:type="page"/>
      </w:r>
    </w:p>
    <w:p w14:paraId="4F64D311" w14:textId="6047098B" w:rsidR="003D0444" w:rsidRDefault="00DF4CB5" w:rsidP="003D0444">
      <w:pPr>
        <w:pStyle w:val="U1"/>
        <w:rPr>
          <w:rFonts w:eastAsia="Times New Roman"/>
          <w:lang w:val="de-CH" w:eastAsia="de-CH"/>
        </w:rPr>
      </w:pPr>
      <w:r>
        <w:rPr>
          <w:rFonts w:eastAsia="Times New Roman"/>
          <w:lang w:val="de-CH" w:eastAsia="de-CH"/>
        </w:rPr>
        <w:lastRenderedPageBreak/>
        <w:t>Mockup</w:t>
      </w:r>
    </w:p>
    <w:p w14:paraId="1D74E374" w14:textId="7F95D640" w:rsidR="00DF4CB5" w:rsidRPr="00DF4CB5" w:rsidRDefault="00932A78" w:rsidP="00DF4CB5">
      <w:pPr>
        <w:pStyle w:val="Text"/>
      </w:pPr>
      <w:r>
        <w:rPr>
          <w:noProof/>
        </w:rPr>
        <w:drawing>
          <wp:inline distT="0" distB="0" distL="0" distR="0" wp14:anchorId="32495275" wp14:editId="1AF56725">
            <wp:extent cx="3882935" cy="3241343"/>
            <wp:effectExtent l="0" t="0" r="381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6414" cy="3244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C9DC5" w14:textId="672BA23F" w:rsidR="00E87226" w:rsidRDefault="00932A78" w:rsidP="00A26E01">
      <w:pPr>
        <w:pStyle w:val="Text"/>
        <w:rPr>
          <w:lang w:val="de-CH"/>
        </w:rPr>
      </w:pPr>
      <w:r>
        <w:rPr>
          <w:noProof/>
        </w:rPr>
        <w:drawing>
          <wp:inline distT="0" distB="0" distL="0" distR="0" wp14:anchorId="2F168FD2" wp14:editId="2B33CDB8">
            <wp:extent cx="3841845" cy="3162577"/>
            <wp:effectExtent l="0" t="0" r="635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80505" cy="3194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C3BCF" w14:textId="5A8F1D69" w:rsidR="00932A78" w:rsidRDefault="00932A78" w:rsidP="00932A78">
      <w:pPr>
        <w:pStyle w:val="Text"/>
        <w:rPr>
          <w:lang w:val="de-CH"/>
        </w:rPr>
      </w:pPr>
    </w:p>
    <w:p w14:paraId="3F681B3D" w14:textId="77777777" w:rsidR="00932A78" w:rsidRPr="00932A78" w:rsidRDefault="00932A78" w:rsidP="00932A78">
      <w:pPr>
        <w:pStyle w:val="Text"/>
        <w:rPr>
          <w:lang w:val="de-CH"/>
        </w:rPr>
      </w:pPr>
    </w:p>
    <w:p w14:paraId="0F3108CF" w14:textId="77777777" w:rsidR="00932A78" w:rsidRPr="00932A78" w:rsidRDefault="00932A78" w:rsidP="00932A78">
      <w:pPr>
        <w:pStyle w:val="Text"/>
        <w:rPr>
          <w:lang w:val="de-CH"/>
        </w:rPr>
      </w:pPr>
    </w:p>
    <w:sectPr w:rsidR="00932A78" w:rsidRPr="00932A78" w:rsidSect="00EF7791">
      <w:footerReference w:type="default" r:id="rId17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101150" w14:textId="77777777" w:rsidR="00ED6255" w:rsidRDefault="00ED6255" w:rsidP="002E7D3C">
      <w:r>
        <w:separator/>
      </w:r>
    </w:p>
  </w:endnote>
  <w:endnote w:type="continuationSeparator" w:id="0">
    <w:p w14:paraId="7BA8432B" w14:textId="77777777" w:rsidR="00ED6255" w:rsidRDefault="00ED6255" w:rsidP="002E7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04A598" w14:textId="24C20F81" w:rsidR="002E7D3C" w:rsidRDefault="002E7D3C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 w:rsidR="00A10EC3">
      <w:rPr>
        <w:noProof/>
      </w:rPr>
      <w:t>17.12.2020</w:t>
    </w:r>
    <w:r>
      <w:fldChar w:fldCharType="end"/>
    </w:r>
    <w:r>
      <w:ptab w:relativeTo="margin" w:alignment="center" w:leader="none"/>
    </w:r>
    <w:sdt>
      <w:sdtPr>
        <w:alias w:val="Titel"/>
        <w:tag w:val=""/>
        <w:id w:val="-508215609"/>
        <w:showingPlcHdr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7DA4" w:rsidRPr="00322A14">
          <w:rPr>
            <w:rStyle w:val="Platzhaltertext"/>
          </w:rPr>
          <w:t>[Titel]</w:t>
        </w:r>
      </w:sdtContent>
    </w:sdt>
    <w:r>
      <w:ptab w:relativeTo="margin" w:alignment="right" w:leader="none"/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PAGE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1</w:t>
    </w:r>
    <w:r w:rsidR="00EF7791" w:rsidRPr="00EF7791">
      <w:rPr>
        <w:b/>
        <w:bCs/>
      </w:rPr>
      <w:fldChar w:fldCharType="end"/>
    </w:r>
    <w:r w:rsidR="00EF7791" w:rsidRPr="00EF7791">
      <w:t xml:space="preserve"> </w:t>
    </w:r>
    <w:r w:rsidR="00EF7791">
      <w:t>/</w:t>
    </w:r>
    <w:r w:rsidR="00EF7791" w:rsidRPr="00EF7791">
      <w:t xml:space="preserve"> </w:t>
    </w:r>
    <w:r w:rsidR="00EF7791" w:rsidRPr="00EF7791">
      <w:rPr>
        <w:b/>
        <w:bCs/>
      </w:rPr>
      <w:fldChar w:fldCharType="begin"/>
    </w:r>
    <w:r w:rsidR="00EF7791" w:rsidRPr="00EF7791">
      <w:rPr>
        <w:b/>
        <w:bCs/>
      </w:rPr>
      <w:instrText>NUMPAGES  \* Arabic  \* MERGEFORMAT</w:instrText>
    </w:r>
    <w:r w:rsidR="00EF7791" w:rsidRPr="00EF7791">
      <w:rPr>
        <w:b/>
        <w:bCs/>
      </w:rPr>
      <w:fldChar w:fldCharType="separate"/>
    </w:r>
    <w:r w:rsidR="00EF7791" w:rsidRPr="00EF7791">
      <w:rPr>
        <w:b/>
        <w:bCs/>
      </w:rPr>
      <w:t>2</w:t>
    </w:r>
    <w:r w:rsidR="00EF7791" w:rsidRPr="00EF7791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48B158" w14:textId="77777777" w:rsidR="00ED6255" w:rsidRDefault="00ED6255" w:rsidP="002E7D3C">
      <w:r>
        <w:separator/>
      </w:r>
    </w:p>
  </w:footnote>
  <w:footnote w:type="continuationSeparator" w:id="0">
    <w:p w14:paraId="60EE6074" w14:textId="77777777" w:rsidR="00ED6255" w:rsidRDefault="00ED6255" w:rsidP="002E7D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562C9B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946FCF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5D431B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0DC5F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08A2C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E4055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6340E3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6835F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2AEA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210AA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23214"/>
    <w:multiLevelType w:val="hybridMultilevel"/>
    <w:tmpl w:val="B45E28D0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1" w15:restartNumberingAfterBreak="0">
    <w:nsid w:val="10356EB0"/>
    <w:multiLevelType w:val="multilevel"/>
    <w:tmpl w:val="567C5C38"/>
    <w:numStyleLink w:val="Kapitel"/>
  </w:abstractNum>
  <w:abstractNum w:abstractNumId="12" w15:restartNumberingAfterBreak="0">
    <w:nsid w:val="127E18EB"/>
    <w:multiLevelType w:val="multilevel"/>
    <w:tmpl w:val="567C5C38"/>
    <w:numStyleLink w:val="Kapitel"/>
  </w:abstractNum>
  <w:abstractNum w:abstractNumId="13" w15:restartNumberingAfterBreak="0">
    <w:nsid w:val="197D7A2F"/>
    <w:multiLevelType w:val="multilevel"/>
    <w:tmpl w:val="567C5C38"/>
    <w:numStyleLink w:val="Kapitel"/>
  </w:abstractNum>
  <w:abstractNum w:abstractNumId="14" w15:restartNumberingAfterBreak="0">
    <w:nsid w:val="1B4A20AC"/>
    <w:multiLevelType w:val="multilevel"/>
    <w:tmpl w:val="567C5C38"/>
    <w:numStyleLink w:val="Kapitel"/>
  </w:abstractNum>
  <w:abstractNum w:abstractNumId="15" w15:restartNumberingAfterBreak="0">
    <w:nsid w:val="2C8526CD"/>
    <w:multiLevelType w:val="multilevel"/>
    <w:tmpl w:val="567C5C38"/>
    <w:numStyleLink w:val="Kapitel"/>
  </w:abstractNum>
  <w:abstractNum w:abstractNumId="16" w15:restartNumberingAfterBreak="0">
    <w:nsid w:val="2FA15FA4"/>
    <w:multiLevelType w:val="hybridMultilevel"/>
    <w:tmpl w:val="BAD02FD4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7" w15:restartNumberingAfterBreak="0">
    <w:nsid w:val="3D7D1BA8"/>
    <w:multiLevelType w:val="hybridMultilevel"/>
    <w:tmpl w:val="4524DB1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18" w15:restartNumberingAfterBreak="0">
    <w:nsid w:val="3E8005A0"/>
    <w:multiLevelType w:val="multilevel"/>
    <w:tmpl w:val="567C5C38"/>
    <w:numStyleLink w:val="Kapitel"/>
  </w:abstractNum>
  <w:abstractNum w:abstractNumId="19" w15:restartNumberingAfterBreak="0">
    <w:nsid w:val="4A961985"/>
    <w:multiLevelType w:val="multilevel"/>
    <w:tmpl w:val="567C5C38"/>
    <w:numStyleLink w:val="Kapitel"/>
  </w:abstractNum>
  <w:abstractNum w:abstractNumId="20" w15:restartNumberingAfterBreak="0">
    <w:nsid w:val="4E2A7589"/>
    <w:multiLevelType w:val="multilevel"/>
    <w:tmpl w:val="567C5C38"/>
    <w:styleLink w:val="Kapitel"/>
    <w:lvl w:ilvl="0">
      <w:start w:val="1"/>
      <w:numFmt w:val="decimal"/>
      <w:pStyle w:val="U1"/>
      <w:suff w:val="space"/>
      <w:lvlText w:val="%1.0"/>
      <w:lvlJc w:val="left"/>
      <w:pPr>
        <w:ind w:left="0" w:firstLine="0"/>
      </w:pPr>
      <w:rPr>
        <w:rFonts w:ascii="Arial" w:hAnsi="Arial" w:hint="default"/>
        <w:b/>
        <w:i w:val="0"/>
        <w:sz w:val="24"/>
      </w:rPr>
    </w:lvl>
    <w:lvl w:ilvl="1">
      <w:start w:val="1"/>
      <w:numFmt w:val="decimal"/>
      <w:pStyle w:val="U2"/>
      <w:suff w:val="space"/>
      <w:lvlText w:val="%1.%2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2">
      <w:start w:val="1"/>
      <w:numFmt w:val="decimal"/>
      <w:pStyle w:val="U3"/>
      <w:suff w:val="space"/>
      <w:lvlText w:val=" %1.%2.%3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3">
      <w:start w:val="1"/>
      <w:numFmt w:val="decimal"/>
      <w:pStyle w:val="U4"/>
      <w:suff w:val="space"/>
      <w:lvlText w:val="  %1.%2.%3.%4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U5"/>
      <w:suff w:val="space"/>
      <w:lvlText w:val="   %1.%2.%3.%4.%5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5">
      <w:start w:val="1"/>
      <w:numFmt w:val="decimal"/>
      <w:pStyle w:val="U6"/>
      <w:suff w:val="space"/>
      <w:lvlText w:val="    %1.%2.%3.%4.%5.%6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6">
      <w:start w:val="1"/>
      <w:numFmt w:val="decimal"/>
      <w:pStyle w:val="U7"/>
      <w:suff w:val="space"/>
      <w:lvlText w:val="     %1.%2.%3.%4.%5.%6.%7"/>
      <w:lvlJc w:val="left"/>
      <w:pPr>
        <w:ind w:left="113" w:firstLine="0"/>
      </w:pPr>
      <w:rPr>
        <w:rFonts w:ascii="Arial" w:hAnsi="Arial" w:hint="default"/>
        <w:b/>
        <w:i w:val="0"/>
        <w:sz w:val="20"/>
      </w:rPr>
    </w:lvl>
    <w:lvl w:ilvl="7">
      <w:start w:val="1"/>
      <w:numFmt w:val="lowerLetter"/>
      <w:suff w:val="space"/>
      <w:lvlText w:val="%8."/>
      <w:lvlJc w:val="left"/>
      <w:pPr>
        <w:ind w:left="113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113" w:firstLine="0"/>
      </w:pPr>
      <w:rPr>
        <w:rFonts w:hint="default"/>
      </w:rPr>
    </w:lvl>
  </w:abstractNum>
  <w:abstractNum w:abstractNumId="21" w15:restartNumberingAfterBreak="0">
    <w:nsid w:val="51E57C83"/>
    <w:multiLevelType w:val="multilevel"/>
    <w:tmpl w:val="567C5C38"/>
    <w:numStyleLink w:val="Kapitel"/>
  </w:abstractNum>
  <w:abstractNum w:abstractNumId="22" w15:restartNumberingAfterBreak="0">
    <w:nsid w:val="545B6150"/>
    <w:multiLevelType w:val="multilevel"/>
    <w:tmpl w:val="567C5C38"/>
    <w:numStyleLink w:val="Kapitel"/>
  </w:abstractNum>
  <w:abstractNum w:abstractNumId="23" w15:restartNumberingAfterBreak="0">
    <w:nsid w:val="65095BA7"/>
    <w:multiLevelType w:val="multilevel"/>
    <w:tmpl w:val="567C5C38"/>
    <w:numStyleLink w:val="Kapitel"/>
  </w:abstractNum>
  <w:abstractNum w:abstractNumId="24" w15:restartNumberingAfterBreak="0">
    <w:nsid w:val="72DC4543"/>
    <w:multiLevelType w:val="hybridMultilevel"/>
    <w:tmpl w:val="99DC0C4A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5" w15:restartNumberingAfterBreak="0">
    <w:nsid w:val="74414415"/>
    <w:multiLevelType w:val="hybridMultilevel"/>
    <w:tmpl w:val="45C6428C"/>
    <w:lvl w:ilvl="0" w:tplc="0807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6" w15:restartNumberingAfterBreak="0">
    <w:nsid w:val="7AB422EE"/>
    <w:multiLevelType w:val="multilevel"/>
    <w:tmpl w:val="567C5C38"/>
    <w:numStyleLink w:val="Kapitel"/>
  </w:abstractNum>
  <w:num w:numId="1">
    <w:abstractNumId w:val="20"/>
  </w:num>
  <w:num w:numId="2">
    <w:abstractNumId w:val="22"/>
  </w:num>
  <w:num w:numId="3">
    <w:abstractNumId w:val="19"/>
  </w:num>
  <w:num w:numId="4">
    <w:abstractNumId w:val="21"/>
  </w:num>
  <w:num w:numId="5">
    <w:abstractNumId w:val="13"/>
  </w:num>
  <w:num w:numId="6">
    <w:abstractNumId w:val="11"/>
    <w:lvlOverride w:ilvl="0">
      <w:lvl w:ilvl="0">
        <w:numFmt w:val="decimal"/>
        <w:lvlText w:val=""/>
        <w:lvlJc w:val="left"/>
      </w:lvl>
    </w:lvlOverride>
    <w:lvlOverride w:ilvl="1">
      <w:lvl w:ilvl="1">
        <w:start w:val="1"/>
        <w:numFmt w:val="decimal"/>
        <w:suff w:val="space"/>
        <w:lvlText w:val="%1.%2"/>
        <w:lvlJc w:val="left"/>
        <w:pPr>
          <w:ind w:left="226" w:firstLine="0"/>
        </w:pPr>
        <w:rPr>
          <w:rFonts w:ascii="Arial" w:hAnsi="Arial" w:hint="default"/>
          <w:b/>
          <w:i w:val="0"/>
          <w:sz w:val="22"/>
        </w:rPr>
      </w:lvl>
    </w:lvlOverride>
  </w:num>
  <w:num w:numId="7">
    <w:abstractNumId w:val="18"/>
  </w:num>
  <w:num w:numId="8">
    <w:abstractNumId w:val="26"/>
  </w:num>
  <w:num w:numId="9">
    <w:abstractNumId w:val="12"/>
  </w:num>
  <w:num w:numId="10">
    <w:abstractNumId w:val="14"/>
  </w:num>
  <w:num w:numId="11">
    <w:abstractNumId w:val="23"/>
  </w:num>
  <w:num w:numId="12">
    <w:abstractNumId w:val="15"/>
  </w:num>
  <w:num w:numId="13">
    <w:abstractNumId w:val="9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8"/>
  </w:num>
  <w:num w:numId="19">
    <w:abstractNumId w:val="3"/>
  </w:num>
  <w:num w:numId="20">
    <w:abstractNumId w:val="2"/>
  </w:num>
  <w:num w:numId="21">
    <w:abstractNumId w:val="1"/>
  </w:num>
  <w:num w:numId="22">
    <w:abstractNumId w:val="0"/>
  </w:num>
  <w:num w:numId="23">
    <w:abstractNumId w:val="17"/>
  </w:num>
  <w:num w:numId="24">
    <w:abstractNumId w:val="24"/>
  </w:num>
  <w:num w:numId="25">
    <w:abstractNumId w:val="10"/>
  </w:num>
  <w:num w:numId="26">
    <w:abstractNumId w:val="25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727"/>
    <w:rsid w:val="000007AA"/>
    <w:rsid w:val="00007C28"/>
    <w:rsid w:val="00033B35"/>
    <w:rsid w:val="00041CA6"/>
    <w:rsid w:val="00075D77"/>
    <w:rsid w:val="00094674"/>
    <w:rsid w:val="000A6A45"/>
    <w:rsid w:val="000B026F"/>
    <w:rsid w:val="000C0FD2"/>
    <w:rsid w:val="00141F81"/>
    <w:rsid w:val="0019370F"/>
    <w:rsid w:val="001C7727"/>
    <w:rsid w:val="002B2E78"/>
    <w:rsid w:val="002E7D3C"/>
    <w:rsid w:val="00317DA4"/>
    <w:rsid w:val="00345872"/>
    <w:rsid w:val="00363E48"/>
    <w:rsid w:val="003A688F"/>
    <w:rsid w:val="003C010F"/>
    <w:rsid w:val="003D0444"/>
    <w:rsid w:val="003F6E54"/>
    <w:rsid w:val="00447B27"/>
    <w:rsid w:val="004516D6"/>
    <w:rsid w:val="00482156"/>
    <w:rsid w:val="00492152"/>
    <w:rsid w:val="0049754D"/>
    <w:rsid w:val="004A6FD1"/>
    <w:rsid w:val="004B1BBC"/>
    <w:rsid w:val="004E13BB"/>
    <w:rsid w:val="004E6833"/>
    <w:rsid w:val="004F4892"/>
    <w:rsid w:val="00506CEC"/>
    <w:rsid w:val="00514627"/>
    <w:rsid w:val="0051602D"/>
    <w:rsid w:val="00527ED4"/>
    <w:rsid w:val="00571FAD"/>
    <w:rsid w:val="005A20BE"/>
    <w:rsid w:val="005D0F7F"/>
    <w:rsid w:val="00613877"/>
    <w:rsid w:val="006256C9"/>
    <w:rsid w:val="00646FB1"/>
    <w:rsid w:val="00650341"/>
    <w:rsid w:val="00670017"/>
    <w:rsid w:val="00681C97"/>
    <w:rsid w:val="006B26A1"/>
    <w:rsid w:val="006E3A80"/>
    <w:rsid w:val="006F0112"/>
    <w:rsid w:val="00703861"/>
    <w:rsid w:val="00734DD2"/>
    <w:rsid w:val="007625A1"/>
    <w:rsid w:val="007813D8"/>
    <w:rsid w:val="00786CE9"/>
    <w:rsid w:val="007B39FA"/>
    <w:rsid w:val="007B3E92"/>
    <w:rsid w:val="00825F28"/>
    <w:rsid w:val="00835D0B"/>
    <w:rsid w:val="00856730"/>
    <w:rsid w:val="00857382"/>
    <w:rsid w:val="00893903"/>
    <w:rsid w:val="0089457A"/>
    <w:rsid w:val="008A5100"/>
    <w:rsid w:val="008B2228"/>
    <w:rsid w:val="00912DE5"/>
    <w:rsid w:val="00932A78"/>
    <w:rsid w:val="009722DE"/>
    <w:rsid w:val="009E447C"/>
    <w:rsid w:val="00A10EC3"/>
    <w:rsid w:val="00A21DFC"/>
    <w:rsid w:val="00A26E01"/>
    <w:rsid w:val="00A82843"/>
    <w:rsid w:val="00AF7929"/>
    <w:rsid w:val="00B305EA"/>
    <w:rsid w:val="00B36712"/>
    <w:rsid w:val="00B47DE4"/>
    <w:rsid w:val="00B6106A"/>
    <w:rsid w:val="00B66F89"/>
    <w:rsid w:val="00B67C7C"/>
    <w:rsid w:val="00B810E7"/>
    <w:rsid w:val="00B87FA0"/>
    <w:rsid w:val="00BA5CC8"/>
    <w:rsid w:val="00BF62C8"/>
    <w:rsid w:val="00BF7F7E"/>
    <w:rsid w:val="00C04347"/>
    <w:rsid w:val="00C356D0"/>
    <w:rsid w:val="00C55375"/>
    <w:rsid w:val="00C7423F"/>
    <w:rsid w:val="00C80960"/>
    <w:rsid w:val="00CE6C4D"/>
    <w:rsid w:val="00D35A08"/>
    <w:rsid w:val="00D368F7"/>
    <w:rsid w:val="00D76F04"/>
    <w:rsid w:val="00D83885"/>
    <w:rsid w:val="00D90A40"/>
    <w:rsid w:val="00DA3340"/>
    <w:rsid w:val="00DB74CB"/>
    <w:rsid w:val="00DE0DFE"/>
    <w:rsid w:val="00DF436C"/>
    <w:rsid w:val="00DF4CB5"/>
    <w:rsid w:val="00E05E70"/>
    <w:rsid w:val="00E127CC"/>
    <w:rsid w:val="00E27FFE"/>
    <w:rsid w:val="00E87226"/>
    <w:rsid w:val="00E9338A"/>
    <w:rsid w:val="00EB525B"/>
    <w:rsid w:val="00EB6EDB"/>
    <w:rsid w:val="00ED3C16"/>
    <w:rsid w:val="00ED6255"/>
    <w:rsid w:val="00EE4679"/>
    <w:rsid w:val="00EF66F3"/>
    <w:rsid w:val="00EF7791"/>
    <w:rsid w:val="00F00543"/>
    <w:rsid w:val="00F12617"/>
    <w:rsid w:val="00F73DDE"/>
    <w:rsid w:val="00F92197"/>
    <w:rsid w:val="00FE4C3F"/>
    <w:rsid w:val="00FE6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FAE246F"/>
  <w15:chartTrackingRefBased/>
  <w15:docId w15:val="{37171399-BEEA-4F23-B5EE-7C36A17D1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rsid w:val="009722DE"/>
    <w:rPr>
      <w:lang w:val="de-DE"/>
    </w:rPr>
  </w:style>
  <w:style w:type="paragraph" w:styleId="berschrift1">
    <w:name w:val="heading 1"/>
    <w:basedOn w:val="Standard"/>
    <w:next w:val="Standard"/>
    <w:link w:val="berschrift1Zchn"/>
    <w:uiPriority w:val="9"/>
    <w:rsid w:val="005D0F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rsid w:val="005D0F7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5D0F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rsid w:val="005D0F7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5D0F7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rsid w:val="005A20B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5D0F7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5D0F7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5D0F7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rsid w:val="005D0F7F"/>
    <w:rPr>
      <w:lang w:val="de-D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5D0F7F"/>
    <w:rPr>
      <w:rFonts w:asciiTheme="majorHAnsi" w:eastAsiaTheme="majorEastAsia" w:hAnsiTheme="majorHAnsi" w:cstheme="majorBidi"/>
      <w:i/>
      <w:iCs/>
      <w:color w:val="2F5496" w:themeColor="accent1" w:themeShade="BF"/>
      <w:lang w:val="de-DE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5D0F7F"/>
    <w:rPr>
      <w:rFonts w:asciiTheme="majorHAnsi" w:eastAsiaTheme="majorEastAsia" w:hAnsiTheme="majorHAnsi" w:cstheme="majorBidi"/>
      <w:color w:val="2F5496" w:themeColor="accent1" w:themeShade="BF"/>
      <w:lang w:val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5D0F7F"/>
    <w:rPr>
      <w:rFonts w:asciiTheme="majorHAnsi" w:eastAsiaTheme="majorEastAsia" w:hAnsiTheme="majorHAnsi" w:cstheme="majorBidi"/>
      <w:color w:val="1F3763" w:themeColor="accent1" w:themeShade="7F"/>
      <w:lang w:val="de-DE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5D0F7F"/>
    <w:rPr>
      <w:rFonts w:asciiTheme="majorHAnsi" w:eastAsiaTheme="majorEastAsia" w:hAnsiTheme="majorHAnsi" w:cstheme="majorBidi"/>
      <w:i/>
      <w:iCs/>
      <w:color w:val="1F3763" w:themeColor="accent1" w:themeShade="7F"/>
      <w:lang w:val="de-DE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5D0F7F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de-DE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5D0F7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de-DE"/>
    </w:rPr>
  </w:style>
  <w:style w:type="paragraph" w:styleId="Titel">
    <w:name w:val="Title"/>
    <w:basedOn w:val="Standard"/>
    <w:next w:val="Standard"/>
    <w:link w:val="TitelZchn"/>
    <w:uiPriority w:val="10"/>
    <w:rsid w:val="005D0F7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D0F7F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Untertitel">
    <w:name w:val="Subtitle"/>
    <w:basedOn w:val="Standard"/>
    <w:next w:val="Standard"/>
    <w:link w:val="UntertitelZchn"/>
    <w:uiPriority w:val="11"/>
    <w:rsid w:val="005D0F7F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D0F7F"/>
    <w:rPr>
      <w:rFonts w:eastAsiaTheme="minorEastAsia"/>
      <w:color w:val="5A5A5A" w:themeColor="text1" w:themeTint="A5"/>
      <w:spacing w:val="15"/>
      <w:lang w:val="de-DE"/>
    </w:rPr>
  </w:style>
  <w:style w:type="character" w:styleId="SchwacheHervorhebung">
    <w:name w:val="Subtle Emphasis"/>
    <w:basedOn w:val="Absatz-Standardschriftart"/>
    <w:uiPriority w:val="19"/>
    <w:rsid w:val="005D0F7F"/>
    <w:rPr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rsid w:val="005D0F7F"/>
    <w:rPr>
      <w:i/>
      <w:iCs/>
    </w:rPr>
  </w:style>
  <w:style w:type="character" w:styleId="IntensiveHervorhebung">
    <w:name w:val="Intense Emphasis"/>
    <w:basedOn w:val="Absatz-Standardschriftart"/>
    <w:uiPriority w:val="21"/>
    <w:rsid w:val="005D0F7F"/>
    <w:rPr>
      <w:i/>
      <w:iCs/>
      <w:color w:val="4472C4" w:themeColor="accent1"/>
    </w:rPr>
  </w:style>
  <w:style w:type="character" w:styleId="Fett">
    <w:name w:val="Strong"/>
    <w:basedOn w:val="Absatz-Standardschriftart"/>
    <w:uiPriority w:val="22"/>
    <w:qFormat/>
    <w:rsid w:val="005D0F7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rsid w:val="005D0F7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D0F7F"/>
    <w:rPr>
      <w:i/>
      <w:iCs/>
      <w:color w:val="404040" w:themeColor="text1" w:themeTint="BF"/>
      <w:lang w:val="de-DE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5D0F7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D0F7F"/>
    <w:rPr>
      <w:i/>
      <w:iCs/>
      <w:color w:val="4472C4" w:themeColor="accent1"/>
      <w:lang w:val="de-DE"/>
    </w:rPr>
  </w:style>
  <w:style w:type="character" w:styleId="SchwacherVerweis">
    <w:name w:val="Subtle Reference"/>
    <w:basedOn w:val="Absatz-Standardschriftart"/>
    <w:uiPriority w:val="31"/>
    <w:rsid w:val="005D0F7F"/>
    <w:rPr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rsid w:val="005D0F7F"/>
    <w:rPr>
      <w:b/>
      <w:bCs/>
      <w:smallCaps/>
      <w:color w:val="4472C4" w:themeColor="accent1"/>
      <w:spacing w:val="5"/>
    </w:rPr>
  </w:style>
  <w:style w:type="character" w:styleId="Buchtitel">
    <w:name w:val="Book Title"/>
    <w:basedOn w:val="Absatz-Standardschriftart"/>
    <w:uiPriority w:val="33"/>
    <w:rsid w:val="005D0F7F"/>
    <w:rPr>
      <w:b/>
      <w:bCs/>
      <w:i/>
      <w:iCs/>
      <w:spacing w:val="5"/>
    </w:rPr>
  </w:style>
  <w:style w:type="paragraph" w:styleId="Listenabsatz">
    <w:name w:val="List Paragraph"/>
    <w:basedOn w:val="Standard"/>
    <w:uiPriority w:val="34"/>
    <w:rsid w:val="005D0F7F"/>
    <w:pPr>
      <w:ind w:left="720"/>
      <w:contextualSpacing/>
    </w:pPr>
  </w:style>
  <w:style w:type="paragraph" w:customStyle="1" w:styleId="Text">
    <w:name w:val="_Text"/>
    <w:qFormat/>
    <w:rsid w:val="009E447C"/>
    <w:pPr>
      <w:ind w:left="113" w:right="113"/>
    </w:pPr>
    <w:rPr>
      <w:rFonts w:ascii="Arial" w:hAnsi="Arial"/>
      <w:sz w:val="20"/>
      <w:lang w:val="de-DE"/>
    </w:rPr>
  </w:style>
  <w:style w:type="paragraph" w:customStyle="1" w:styleId="Code">
    <w:name w:val="_Code"/>
    <w:qFormat/>
    <w:rsid w:val="00F00543"/>
    <w:pPr>
      <w:shd w:val="clear" w:color="auto" w:fill="E7E6E6" w:themeFill="background2"/>
      <w:ind w:left="113" w:right="113"/>
    </w:pPr>
    <w:rPr>
      <w:rFonts w:ascii="Consolas" w:hAnsi="Consolas"/>
      <w:b/>
      <w:color w:val="7030A0"/>
      <w:sz w:val="16"/>
      <w:lang w:val="de-DE"/>
    </w:rPr>
  </w:style>
  <w:style w:type="paragraph" w:customStyle="1" w:styleId="U1">
    <w:name w:val="U1"/>
    <w:basedOn w:val="berschrift1"/>
    <w:next w:val="U2"/>
    <w:qFormat/>
    <w:rsid w:val="00EF66F3"/>
    <w:pPr>
      <w:numPr>
        <w:numId w:val="12"/>
      </w:numPr>
      <w:pBdr>
        <w:bottom w:val="single" w:sz="4" w:space="1" w:color="auto"/>
      </w:pBdr>
      <w:spacing w:before="80" w:after="80"/>
    </w:pPr>
    <w:rPr>
      <w:rFonts w:ascii="Arial" w:hAnsi="Arial"/>
      <w:b/>
      <w:color w:val="auto"/>
      <w:sz w:val="24"/>
    </w:rPr>
  </w:style>
  <w:style w:type="paragraph" w:customStyle="1" w:styleId="U2">
    <w:name w:val="U2"/>
    <w:basedOn w:val="berschrift2"/>
    <w:next w:val="Text"/>
    <w:qFormat/>
    <w:rsid w:val="00EF66F3"/>
    <w:pPr>
      <w:numPr>
        <w:ilvl w:val="1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3">
    <w:name w:val="U3"/>
    <w:basedOn w:val="berschrift3"/>
    <w:next w:val="Text"/>
    <w:qFormat/>
    <w:rsid w:val="00EF66F3"/>
    <w:pPr>
      <w:numPr>
        <w:ilvl w:val="2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4">
    <w:name w:val="U4"/>
    <w:basedOn w:val="berschrift4"/>
    <w:next w:val="Text"/>
    <w:qFormat/>
    <w:rsid w:val="00EF66F3"/>
    <w:pPr>
      <w:numPr>
        <w:ilvl w:val="3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paragraph" w:customStyle="1" w:styleId="U5">
    <w:name w:val="U5"/>
    <w:basedOn w:val="berschrift5"/>
    <w:next w:val="Text"/>
    <w:qFormat/>
    <w:rsid w:val="00EF66F3"/>
    <w:pPr>
      <w:numPr>
        <w:ilvl w:val="4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6">
    <w:name w:val="U6"/>
    <w:basedOn w:val="berschrift6"/>
    <w:next w:val="Text"/>
    <w:qFormat/>
    <w:rsid w:val="00EF66F3"/>
    <w:pPr>
      <w:numPr>
        <w:ilvl w:val="5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color w:val="auto"/>
      <w:sz w:val="20"/>
    </w:rPr>
  </w:style>
  <w:style w:type="paragraph" w:customStyle="1" w:styleId="U7">
    <w:name w:val="U7"/>
    <w:basedOn w:val="berschrift7"/>
    <w:next w:val="Text"/>
    <w:qFormat/>
    <w:rsid w:val="00EF66F3"/>
    <w:pPr>
      <w:numPr>
        <w:ilvl w:val="6"/>
        <w:numId w:val="12"/>
      </w:numPr>
      <w:pBdr>
        <w:bottom w:val="dotted" w:sz="4" w:space="1" w:color="auto"/>
      </w:pBdr>
      <w:spacing w:before="80" w:after="80"/>
      <w:ind w:right="113"/>
    </w:pPr>
    <w:rPr>
      <w:rFonts w:ascii="Arial" w:hAnsi="Arial"/>
      <w:b/>
      <w:i w:val="0"/>
      <w:color w:val="auto"/>
      <w:sz w:val="20"/>
    </w:rPr>
  </w:style>
  <w:style w:type="numbering" w:customStyle="1" w:styleId="Kapitel">
    <w:name w:val="_Kapitel"/>
    <w:uiPriority w:val="99"/>
    <w:rsid w:val="00D83885"/>
    <w:pPr>
      <w:numPr>
        <w:numId w:val="1"/>
      </w:numPr>
    </w:pPr>
  </w:style>
  <w:style w:type="paragraph" w:customStyle="1" w:styleId="Red">
    <w:name w:val="_Red"/>
    <w:basedOn w:val="Text"/>
    <w:qFormat/>
    <w:rsid w:val="007813D8"/>
    <w:rPr>
      <w:b/>
      <w:color w:val="FF0000"/>
    </w:rPr>
  </w:style>
  <w:style w:type="paragraph" w:customStyle="1" w:styleId="zTitel01">
    <w:name w:val="zTitel01"/>
    <w:next w:val="zTitel02"/>
    <w:qFormat/>
    <w:rsid w:val="00E127CC"/>
    <w:pPr>
      <w:spacing w:before="5200" w:after="100"/>
      <w:jc w:val="center"/>
    </w:pPr>
    <w:rPr>
      <w:rFonts w:ascii="Cambria" w:hAnsi="Cambria"/>
      <w:b/>
      <w:sz w:val="96"/>
      <w:lang w:val="de-DE"/>
    </w:rPr>
  </w:style>
  <w:style w:type="paragraph" w:customStyle="1" w:styleId="zTitel02">
    <w:name w:val="zTitel02"/>
    <w:next w:val="zTitel03"/>
    <w:qFormat/>
    <w:rsid w:val="00492152"/>
    <w:pPr>
      <w:spacing w:before="100" w:after="100"/>
      <w:jc w:val="center"/>
    </w:pPr>
    <w:rPr>
      <w:rFonts w:ascii="Cambria" w:hAnsi="Cambria"/>
      <w:b/>
      <w:sz w:val="28"/>
      <w:lang w:val="de-DE"/>
    </w:rPr>
  </w:style>
  <w:style w:type="paragraph" w:customStyle="1" w:styleId="zTitel03">
    <w:name w:val="zTitel03"/>
    <w:next w:val="Text"/>
    <w:qFormat/>
    <w:rsid w:val="00492152"/>
    <w:pPr>
      <w:spacing w:before="100" w:after="100"/>
      <w:jc w:val="center"/>
    </w:pPr>
    <w:rPr>
      <w:rFonts w:ascii="Cambria" w:hAnsi="Cambria"/>
      <w:sz w:val="24"/>
      <w:lang w:val="de-D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A20BE"/>
    <w:pPr>
      <w:spacing w:line="259" w:lineRule="auto"/>
      <w:outlineLvl w:val="9"/>
    </w:pPr>
    <w:rPr>
      <w:lang w:val="de-CH" w:eastAsia="de-CH"/>
    </w:rPr>
  </w:style>
  <w:style w:type="paragraph" w:styleId="Verzeichnis2">
    <w:name w:val="toc 2"/>
    <w:basedOn w:val="Standard"/>
    <w:next w:val="Standard"/>
    <w:autoRedefine/>
    <w:uiPriority w:val="39"/>
    <w:unhideWhenUsed/>
    <w:rsid w:val="009722DE"/>
    <w:pPr>
      <w:tabs>
        <w:tab w:val="right" w:leader="dot" w:pos="9062"/>
      </w:tabs>
      <w:ind w:left="57" w:right="57"/>
      <w:contextualSpacing/>
    </w:pPr>
    <w:rPr>
      <w:sz w:val="20"/>
    </w:rPr>
  </w:style>
  <w:style w:type="character" w:styleId="Hyperlink">
    <w:name w:val="Hyperlink"/>
    <w:basedOn w:val="Absatz-Standardschriftart"/>
    <w:uiPriority w:val="99"/>
    <w:unhideWhenUsed/>
    <w:rsid w:val="005A20BE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9722DE"/>
    <w:pPr>
      <w:spacing w:before="80"/>
      <w:contextualSpacing/>
    </w:pPr>
    <w:rPr>
      <w:b/>
      <w:sz w:val="24"/>
    </w:rPr>
  </w:style>
  <w:style w:type="paragraph" w:styleId="Kopfzeile">
    <w:name w:val="header"/>
    <w:basedOn w:val="Standard"/>
    <w:link w:val="Kopf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E7D3C"/>
    <w:rPr>
      <w:lang w:val="de-DE"/>
    </w:rPr>
  </w:style>
  <w:style w:type="paragraph" w:styleId="Fuzeile">
    <w:name w:val="footer"/>
    <w:basedOn w:val="Standard"/>
    <w:link w:val="FuzeileZchn"/>
    <w:uiPriority w:val="99"/>
    <w:unhideWhenUsed/>
    <w:rsid w:val="002E7D3C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E7D3C"/>
    <w:rPr>
      <w:lang w:val="de-DE"/>
    </w:rPr>
  </w:style>
  <w:style w:type="character" w:styleId="Platzhaltertext">
    <w:name w:val="Placeholder Text"/>
    <w:basedOn w:val="Absatz-Standardschriftart"/>
    <w:uiPriority w:val="99"/>
    <w:semiHidden/>
    <w:rsid w:val="002E7D3C"/>
    <w:rPr>
      <w:color w:val="808080"/>
    </w:rPr>
  </w:style>
  <w:style w:type="paragraph" w:styleId="Verzeichnis3">
    <w:name w:val="toc 3"/>
    <w:basedOn w:val="Standard"/>
    <w:next w:val="Standard"/>
    <w:autoRedefine/>
    <w:uiPriority w:val="39"/>
    <w:unhideWhenUsed/>
    <w:rsid w:val="009722DE"/>
    <w:pPr>
      <w:ind w:left="113" w:right="113"/>
      <w:contextualSpacing/>
    </w:pPr>
    <w:rPr>
      <w:sz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613877"/>
    <w:pPr>
      <w:ind w:left="170" w:right="170"/>
      <w:contextualSpacing/>
    </w:pPr>
    <w:rPr>
      <w:sz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13877"/>
    <w:pPr>
      <w:ind w:left="227" w:right="227"/>
      <w:contextualSpacing/>
    </w:pPr>
    <w:rPr>
      <w:sz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13877"/>
    <w:pPr>
      <w:ind w:left="284" w:right="284"/>
      <w:contextualSpacing/>
    </w:pPr>
    <w:rPr>
      <w:sz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13877"/>
    <w:pPr>
      <w:ind w:left="340" w:right="340"/>
      <w:contextualSpacing/>
    </w:pPr>
    <w:rPr>
      <w:sz w:val="20"/>
    </w:rPr>
  </w:style>
  <w:style w:type="table" w:styleId="Tabellenraster">
    <w:name w:val="Table Grid"/>
    <w:basedOn w:val="NormaleTabelle"/>
    <w:uiPriority w:val="39"/>
    <w:rsid w:val="000A6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ichtaufgelsteErwhnung">
    <w:name w:val="Unresolved Mention"/>
    <w:basedOn w:val="Absatz-Standardschriftart"/>
    <w:uiPriority w:val="99"/>
    <w:semiHidden/>
    <w:unhideWhenUsed/>
    <w:rsid w:val="00EB6EDB"/>
    <w:rPr>
      <w:color w:val="605E5C"/>
      <w:shd w:val="clear" w:color="auto" w:fill="E1DFDD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7625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CH" w:eastAsia="de-CH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7625A1"/>
    <w:rPr>
      <w:rFonts w:ascii="Courier New" w:eastAsia="Times New Roman" w:hAnsi="Courier New" w:cs="Courier New"/>
      <w:sz w:val="20"/>
      <w:szCs w:val="20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942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02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6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Int3g3r/ToEnder" TargetMode="External"/><Relationship Id="rId13" Type="http://schemas.openxmlformats.org/officeDocument/2006/relationships/hyperlink" Target="https://github.com/actions/checkou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devcenter.heroku.com/articles/heroku-command-line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github.com/sInt3g3r/ToEnder" TargetMode="External"/><Relationship Id="rId14" Type="http://schemas.openxmlformats.org/officeDocument/2006/relationships/hyperlink" Target="https://github.com/peaceiris/actions-gh-page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madmin\Documents\Benutzerdefinierte%20Office-Vorlagen\_Doku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D3E64-6C4F-4FCB-802B-B2682B643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_Doku.dotx</Template>
  <TotalTime>0</TotalTime>
  <Pages>7</Pages>
  <Words>600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vmadmin</dc:creator>
  <cp:keywords/>
  <dc:description/>
  <cp:lastModifiedBy>vmadmin</cp:lastModifiedBy>
  <cp:revision>64</cp:revision>
  <dcterms:created xsi:type="dcterms:W3CDTF">2020-11-12T09:40:00Z</dcterms:created>
  <dcterms:modified xsi:type="dcterms:W3CDTF">2020-12-17T07:20:00Z</dcterms:modified>
</cp:coreProperties>
</file>